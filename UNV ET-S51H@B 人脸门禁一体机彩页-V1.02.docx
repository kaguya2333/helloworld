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128" w:rsidRPr="00732128" w:rsidRDefault="009F7F5B" w:rsidP="002B74E0">
      <w:pPr>
        <w:pStyle w:val="1"/>
        <w:tabs>
          <w:tab w:val="left" w:pos="7905"/>
        </w:tabs>
        <w:sectPr w:rsidR="00732128" w:rsidRPr="00732128" w:rsidSect="00F02EDB">
          <w:headerReference w:type="even" r:id="rId8"/>
          <w:headerReference w:type="default" r:id="rId9"/>
          <w:footerReference w:type="even" r:id="rId10"/>
          <w:footerReference w:type="default" r:id="rId11"/>
          <w:headerReference w:type="first" r:id="rId12"/>
          <w:footerReference w:type="first" r:id="rId13"/>
          <w:pgSz w:w="11906" w:h="16838" w:code="9"/>
          <w:pgMar w:top="851" w:right="567" w:bottom="851" w:left="567" w:header="851" w:footer="992" w:gutter="0"/>
          <w:cols w:space="425"/>
          <w:docGrid w:type="linesAndChars" w:linePitch="312"/>
        </w:sectPr>
      </w:pPr>
      <w:r>
        <w:rPr>
          <w:rFonts w:cs="Arial" w:hint="eastAsia"/>
        </w:rPr>
        <w:t>ET-S51H@B</w:t>
      </w:r>
      <w:r w:rsidR="00DB0254" w:rsidRPr="00DB0254">
        <w:rPr>
          <w:rFonts w:cs="Arial" w:hint="eastAsia"/>
        </w:rPr>
        <w:t xml:space="preserve"> </w:t>
      </w:r>
      <w:r w:rsidR="00DB0254" w:rsidRPr="00DB0254">
        <w:rPr>
          <w:rFonts w:cs="Arial" w:hint="eastAsia"/>
        </w:rPr>
        <w:t>人脸门禁</w:t>
      </w:r>
      <w:r w:rsidR="00DE14AB">
        <w:rPr>
          <w:rFonts w:cs="Arial" w:hint="eastAsia"/>
        </w:rPr>
        <w:t>一体机</w:t>
      </w:r>
    </w:p>
    <w:p w:rsidR="002B74E0" w:rsidRDefault="002B74E0" w:rsidP="002B74E0">
      <w:pPr>
        <w:pStyle w:val="2"/>
      </w:pPr>
      <w:r>
        <w:rPr>
          <w:rFonts w:hint="eastAsia"/>
        </w:rPr>
        <w:lastRenderedPageBreak/>
        <w:t>产品概述</w:t>
      </w:r>
    </w:p>
    <w:p w:rsidR="003325D3" w:rsidRPr="002B74E0" w:rsidRDefault="009F7F5B" w:rsidP="003325D3">
      <w:r>
        <w:rPr>
          <w:rFonts w:hint="eastAsia"/>
          <w:kern w:val="0"/>
        </w:rPr>
        <w:t>ET-S51H@B</w:t>
      </w:r>
      <w:r w:rsidR="00DB0254" w:rsidRPr="00DB0254">
        <w:rPr>
          <w:rFonts w:hint="eastAsia"/>
          <w:kern w:val="0"/>
        </w:rPr>
        <w:t xml:space="preserve"> </w:t>
      </w:r>
      <w:r w:rsidR="00DE14AB">
        <w:rPr>
          <w:kern w:val="0"/>
        </w:rPr>
        <w:t>人脸门禁一体机</w:t>
      </w:r>
      <w:r w:rsidR="00A1484D" w:rsidRPr="00A1484D">
        <w:rPr>
          <w:rFonts w:hint="eastAsia"/>
        </w:rPr>
        <w:t>是一款高性能、高可靠性的</w:t>
      </w:r>
      <w:r w:rsidR="00B04A81">
        <w:rPr>
          <w:rFonts w:hint="eastAsia"/>
        </w:rPr>
        <w:t>双目</w:t>
      </w:r>
      <w:r w:rsidR="00B04A81">
        <w:t>的</w:t>
      </w:r>
      <w:r w:rsidR="00040CE7">
        <w:rPr>
          <w:rFonts w:hint="eastAsia"/>
        </w:rPr>
        <w:t>人脸识别类门禁产品</w:t>
      </w:r>
      <w:r w:rsidR="002E4FFB">
        <w:rPr>
          <w:rFonts w:hint="eastAsia"/>
        </w:rPr>
        <w:t>。</w:t>
      </w:r>
      <w:r w:rsidR="009F74C5">
        <w:rPr>
          <w:rFonts w:hint="eastAsia"/>
        </w:rPr>
        <w:t>把宇视</w:t>
      </w:r>
      <w:r w:rsidR="003325D3">
        <w:rPr>
          <w:rFonts w:hint="eastAsia"/>
        </w:rPr>
        <w:t>人脸识别</w:t>
      </w:r>
      <w:r w:rsidR="00425BF7">
        <w:rPr>
          <w:rFonts w:hint="eastAsia"/>
        </w:rPr>
        <w:t>技术完美地融合到门禁产品</w:t>
      </w:r>
      <w:r w:rsidR="00F22DE4">
        <w:rPr>
          <w:rFonts w:hint="eastAsia"/>
        </w:rPr>
        <w:t>中</w:t>
      </w:r>
      <w:r w:rsidR="009F74C5">
        <w:rPr>
          <w:rFonts w:hint="eastAsia"/>
        </w:rPr>
        <w:t>，</w:t>
      </w:r>
      <w:r w:rsidR="00143D9E">
        <w:rPr>
          <w:rFonts w:hint="eastAsia"/>
        </w:rPr>
        <w:t>依托</w:t>
      </w:r>
      <w:r w:rsidR="00143D9E">
        <w:t>深度</w:t>
      </w:r>
      <w:r w:rsidR="00143D9E">
        <w:rPr>
          <w:rFonts w:hint="eastAsia"/>
        </w:rPr>
        <w:t>学习</w:t>
      </w:r>
      <w:r w:rsidR="00143D9E">
        <w:t>算法，</w:t>
      </w:r>
      <w:r w:rsidR="000C479B">
        <w:rPr>
          <w:rFonts w:hint="eastAsia"/>
        </w:rPr>
        <w:t>支持刷脸核验开门，</w:t>
      </w:r>
      <w:r w:rsidR="009F74C5">
        <w:rPr>
          <w:rFonts w:hint="eastAsia"/>
        </w:rPr>
        <w:t>实现人员的精确控制</w:t>
      </w:r>
      <w:r w:rsidR="00425BF7">
        <w:rPr>
          <w:rFonts w:hint="eastAsia"/>
        </w:rPr>
        <w:t>。</w:t>
      </w:r>
      <w:r w:rsidR="000C479B">
        <w:rPr>
          <w:rFonts w:hint="eastAsia"/>
        </w:rPr>
        <w:t>外来人员</w:t>
      </w:r>
      <w:r w:rsidR="000C479B">
        <w:t>可呼叫</w:t>
      </w:r>
      <w:r w:rsidR="000C479B">
        <w:rPr>
          <w:rFonts w:hint="eastAsia"/>
        </w:rPr>
        <w:t>住户</w:t>
      </w:r>
      <w:r w:rsidR="000C479B">
        <w:t>室内机远程开门。</w:t>
      </w:r>
      <w:r w:rsidR="000C479B">
        <w:rPr>
          <w:rFonts w:hint="eastAsia"/>
        </w:rPr>
        <w:t>该产品</w:t>
      </w:r>
      <w:r w:rsidR="003325D3" w:rsidRPr="00C03B02">
        <w:rPr>
          <w:rFonts w:hint="eastAsia"/>
        </w:rPr>
        <w:t>具备高识别率、大库容</w:t>
      </w:r>
      <w:r w:rsidR="009F74C5">
        <w:rPr>
          <w:rFonts w:hint="eastAsia"/>
        </w:rPr>
        <w:t>、</w:t>
      </w:r>
      <w:r w:rsidR="003325D3">
        <w:rPr>
          <w:rFonts w:hint="eastAsia"/>
        </w:rPr>
        <w:t>识别快等特点</w:t>
      </w:r>
      <w:r w:rsidR="003325D3" w:rsidRPr="00732128">
        <w:rPr>
          <w:rFonts w:hint="eastAsia"/>
        </w:rPr>
        <w:t>。</w:t>
      </w:r>
      <w:r w:rsidR="00730A6D">
        <w:rPr>
          <w:rFonts w:hint="eastAsia"/>
        </w:rPr>
        <w:t>可广泛</w:t>
      </w:r>
      <w:r w:rsidR="00730A6D" w:rsidRPr="00625DF2">
        <w:rPr>
          <w:rFonts w:hint="eastAsia"/>
        </w:rPr>
        <w:t>应用于</w:t>
      </w:r>
      <w:r w:rsidR="00730A6D">
        <w:rPr>
          <w:rFonts w:hint="eastAsia"/>
        </w:rPr>
        <w:t>智慧</w:t>
      </w:r>
      <w:r w:rsidR="00730A6D">
        <w:t>小区、</w:t>
      </w:r>
      <w:r w:rsidR="00730A6D">
        <w:rPr>
          <w:rFonts w:hint="eastAsia"/>
        </w:rPr>
        <w:t>公安、园区等</w:t>
      </w:r>
      <w:r w:rsidR="00730A6D" w:rsidRPr="00625DF2">
        <w:rPr>
          <w:rFonts w:hint="eastAsia"/>
        </w:rPr>
        <w:t>楼宇系统中</w:t>
      </w:r>
      <w:r w:rsidR="003325D3">
        <w:rPr>
          <w:rFonts w:hint="eastAsia"/>
        </w:rPr>
        <w:t>。</w:t>
      </w:r>
    </w:p>
    <w:p w:rsidR="00A437F4" w:rsidRDefault="00CD27B9" w:rsidP="00E8515A">
      <w:pPr>
        <w:ind w:firstLineChars="2750" w:firstLine="4125"/>
      </w:pPr>
      <w:r>
        <w:rPr>
          <w:noProof/>
        </w:rPr>
        <w:drawing>
          <wp:inline distT="0" distB="0" distL="0" distR="0" wp14:anchorId="1AE33B11" wp14:editId="63D7AE71">
            <wp:extent cx="683548" cy="128847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6561" cy="1331851"/>
                    </a:xfrm>
                    <a:prstGeom prst="rect">
                      <a:avLst/>
                    </a:prstGeom>
                  </pic:spPr>
                </pic:pic>
              </a:graphicData>
            </a:graphic>
          </wp:inline>
        </w:drawing>
      </w:r>
    </w:p>
    <w:p w:rsidR="00E120F7" w:rsidRDefault="00E120F7" w:rsidP="009C0FF4">
      <w:pPr>
        <w:pStyle w:val="2"/>
      </w:pPr>
      <w:r>
        <w:rPr>
          <w:rFonts w:hint="eastAsia"/>
        </w:rPr>
        <w:t>产品特点</w:t>
      </w:r>
    </w:p>
    <w:p w:rsidR="0099095E" w:rsidRPr="009F09A2" w:rsidRDefault="009F09A2" w:rsidP="00405CE0">
      <w:pPr>
        <w:numPr>
          <w:ilvl w:val="0"/>
          <w:numId w:val="4"/>
        </w:numPr>
        <w:spacing w:before="0" w:after="0" w:line="180" w:lineRule="auto"/>
        <w:rPr>
          <w:kern w:val="0"/>
        </w:rPr>
      </w:pPr>
      <w:r>
        <w:rPr>
          <w:rFonts w:hint="eastAsia"/>
          <w:kern w:val="0"/>
        </w:rPr>
        <w:t>采用</w:t>
      </w:r>
      <w:r w:rsidR="004C6CA5">
        <w:rPr>
          <w:rFonts w:hint="eastAsia"/>
          <w:kern w:val="0"/>
        </w:rPr>
        <w:t>工业级设计，</w:t>
      </w:r>
      <w:r w:rsidR="000A6881">
        <w:rPr>
          <w:rFonts w:hint="eastAsia"/>
          <w:kern w:val="0"/>
        </w:rPr>
        <w:t>性能稳定</w:t>
      </w:r>
      <w:r w:rsidR="004C6CA5">
        <w:rPr>
          <w:rFonts w:hint="eastAsia"/>
          <w:kern w:val="0"/>
        </w:rPr>
        <w:t>，外形高端大方</w:t>
      </w:r>
      <w:r w:rsidR="002E5E09">
        <w:rPr>
          <w:rFonts w:hint="eastAsia"/>
          <w:kern w:val="0"/>
        </w:rPr>
        <w:t>；</w:t>
      </w:r>
    </w:p>
    <w:p w:rsidR="009B6748" w:rsidRPr="009C0FF4" w:rsidRDefault="00405CE0" w:rsidP="009C0FF4">
      <w:pPr>
        <w:numPr>
          <w:ilvl w:val="0"/>
          <w:numId w:val="4"/>
        </w:numPr>
        <w:spacing w:before="0" w:after="0" w:line="180" w:lineRule="auto"/>
        <w:rPr>
          <w:kern w:val="0"/>
        </w:rPr>
      </w:pPr>
      <w:r w:rsidRPr="00CA4AF6">
        <w:rPr>
          <w:rFonts w:hint="eastAsia"/>
          <w:kern w:val="0"/>
        </w:rPr>
        <w:t>采用</w:t>
      </w:r>
      <w:r>
        <w:rPr>
          <w:rFonts w:hint="eastAsia"/>
          <w:kern w:val="0"/>
        </w:rPr>
        <w:t>宇视</w:t>
      </w:r>
      <w:r w:rsidR="00682AE9">
        <w:rPr>
          <w:kern w:val="0"/>
        </w:rPr>
        <w:t>自</w:t>
      </w:r>
      <w:r w:rsidR="00682AE9">
        <w:rPr>
          <w:rFonts w:hint="eastAsia"/>
          <w:kern w:val="0"/>
        </w:rPr>
        <w:t>主</w:t>
      </w:r>
      <w:r>
        <w:rPr>
          <w:kern w:val="0"/>
        </w:rPr>
        <w:t>知识</w:t>
      </w:r>
      <w:r>
        <w:rPr>
          <w:rFonts w:hint="eastAsia"/>
          <w:kern w:val="0"/>
        </w:rPr>
        <w:t>产权</w:t>
      </w:r>
      <w:r w:rsidRPr="00CA4AF6">
        <w:rPr>
          <w:rFonts w:hint="eastAsia"/>
          <w:kern w:val="0"/>
        </w:rPr>
        <w:t>的</w:t>
      </w:r>
      <w:r>
        <w:rPr>
          <w:rFonts w:hint="eastAsia"/>
          <w:kern w:val="0"/>
        </w:rPr>
        <w:t>深度学习</w:t>
      </w:r>
      <w:r>
        <w:rPr>
          <w:kern w:val="0"/>
        </w:rPr>
        <w:t>算法</w:t>
      </w:r>
      <w:r>
        <w:rPr>
          <w:rFonts w:hint="eastAsia"/>
          <w:kern w:val="0"/>
        </w:rPr>
        <w:t>模型</w:t>
      </w:r>
      <w:r>
        <w:rPr>
          <w:kern w:val="0"/>
        </w:rPr>
        <w:t>，</w:t>
      </w:r>
      <w:r w:rsidRPr="002E5E09">
        <w:rPr>
          <w:rFonts w:hint="eastAsia"/>
          <w:kern w:val="0"/>
        </w:rPr>
        <w:t>人脸识别率</w:t>
      </w:r>
      <w:r w:rsidRPr="002E5E09">
        <w:rPr>
          <w:rFonts w:hint="eastAsia"/>
          <w:kern w:val="0"/>
        </w:rPr>
        <w:t>&gt;99%</w:t>
      </w:r>
      <w:r w:rsidRPr="002E5E09">
        <w:rPr>
          <w:rFonts w:hint="eastAsia"/>
          <w:kern w:val="0"/>
        </w:rPr>
        <w:t>，误识率</w:t>
      </w:r>
      <w:r w:rsidRPr="002E5E09">
        <w:rPr>
          <w:rFonts w:hint="eastAsia"/>
          <w:kern w:val="0"/>
        </w:rPr>
        <w:t>&lt;1%</w:t>
      </w:r>
      <w:r w:rsidRPr="002E5E09">
        <w:rPr>
          <w:rFonts w:hint="eastAsia"/>
          <w:kern w:val="0"/>
        </w:rPr>
        <w:t>；</w:t>
      </w:r>
    </w:p>
    <w:p w:rsidR="003C0380" w:rsidRPr="002E5E09" w:rsidRDefault="00747249" w:rsidP="003C0380">
      <w:pPr>
        <w:numPr>
          <w:ilvl w:val="0"/>
          <w:numId w:val="4"/>
        </w:numPr>
        <w:spacing w:before="0" w:after="0" w:line="180" w:lineRule="auto"/>
        <w:rPr>
          <w:kern w:val="0"/>
        </w:rPr>
      </w:pPr>
      <w:r>
        <w:rPr>
          <w:rFonts w:hint="eastAsia"/>
          <w:kern w:val="0"/>
        </w:rPr>
        <w:t>内置</w:t>
      </w:r>
      <w:r>
        <w:rPr>
          <w:kern w:val="0"/>
        </w:rPr>
        <w:t>深度学习专</w:t>
      </w:r>
      <w:r w:rsidRPr="002E5E09">
        <w:rPr>
          <w:rFonts w:hint="eastAsia"/>
          <w:kern w:val="0"/>
        </w:rPr>
        <w:t>用</w:t>
      </w:r>
      <w:r w:rsidRPr="002E5E09">
        <w:rPr>
          <w:kern w:val="0"/>
        </w:rPr>
        <w:t>芯片，支持本地离线识别</w:t>
      </w:r>
      <w:r w:rsidRPr="002E5E09">
        <w:rPr>
          <w:rFonts w:hint="eastAsia"/>
          <w:kern w:val="0"/>
        </w:rPr>
        <w:t>，人脸（</w:t>
      </w:r>
      <w:r w:rsidRPr="002E5E09">
        <w:rPr>
          <w:rFonts w:hint="eastAsia"/>
          <w:kern w:val="0"/>
        </w:rPr>
        <w:t>1:N</w:t>
      </w:r>
      <w:r w:rsidRPr="002E5E09">
        <w:rPr>
          <w:rFonts w:hint="eastAsia"/>
          <w:kern w:val="0"/>
        </w:rPr>
        <w:t>）</w:t>
      </w:r>
      <w:r w:rsidR="003C0380" w:rsidRPr="002E5E09">
        <w:rPr>
          <w:rFonts w:hint="eastAsia"/>
          <w:kern w:val="0"/>
        </w:rPr>
        <w:t>库容高达</w:t>
      </w:r>
      <w:r w:rsidR="00FF0740">
        <w:rPr>
          <w:kern w:val="0"/>
        </w:rPr>
        <w:t>5</w:t>
      </w:r>
      <w:r w:rsidR="003C0380" w:rsidRPr="002E5E09">
        <w:rPr>
          <w:rFonts w:hint="eastAsia"/>
          <w:kern w:val="0"/>
        </w:rPr>
        <w:t>0000</w:t>
      </w:r>
      <w:r w:rsidR="003C0380" w:rsidRPr="002E5E09">
        <w:rPr>
          <w:rFonts w:hint="eastAsia"/>
          <w:kern w:val="0"/>
        </w:rPr>
        <w:t>；</w:t>
      </w:r>
    </w:p>
    <w:p w:rsidR="00747249" w:rsidRPr="002E5E09" w:rsidRDefault="00747249" w:rsidP="003C0380">
      <w:pPr>
        <w:numPr>
          <w:ilvl w:val="0"/>
          <w:numId w:val="4"/>
        </w:numPr>
        <w:spacing w:before="0" w:after="0" w:line="180" w:lineRule="auto"/>
        <w:rPr>
          <w:kern w:val="0"/>
        </w:rPr>
      </w:pPr>
      <w:r w:rsidRPr="002E5E09">
        <w:rPr>
          <w:kern w:val="0"/>
        </w:rPr>
        <w:t>最快</w:t>
      </w:r>
      <w:r w:rsidRPr="002E5E09">
        <w:rPr>
          <w:rFonts w:hint="eastAsia"/>
          <w:kern w:val="0"/>
        </w:rPr>
        <w:t>识别速度</w:t>
      </w:r>
      <w:r w:rsidRPr="002E5E09">
        <w:rPr>
          <w:rFonts w:hint="eastAsia"/>
          <w:kern w:val="0"/>
        </w:rPr>
        <w:t>0.2</w:t>
      </w:r>
      <w:r w:rsidRPr="002E5E09">
        <w:rPr>
          <w:rFonts w:hint="eastAsia"/>
          <w:kern w:val="0"/>
        </w:rPr>
        <w:t>秒</w:t>
      </w:r>
      <w:r w:rsidR="00405CE0" w:rsidRPr="002E5E09">
        <w:rPr>
          <w:rFonts w:hint="eastAsia"/>
          <w:kern w:val="0"/>
        </w:rPr>
        <w:t>，</w:t>
      </w:r>
      <w:r w:rsidR="0066473C" w:rsidRPr="002E5E09">
        <w:rPr>
          <w:rFonts w:hint="eastAsia"/>
          <w:kern w:val="0"/>
        </w:rPr>
        <w:t>采用</w:t>
      </w:r>
      <w:r w:rsidR="0066473C">
        <w:rPr>
          <w:kern w:val="0"/>
        </w:rPr>
        <w:t>多模型融合</w:t>
      </w:r>
      <w:r w:rsidR="0066473C">
        <w:rPr>
          <w:rFonts w:hint="eastAsia"/>
          <w:kern w:val="0"/>
        </w:rPr>
        <w:t>模式</w:t>
      </w:r>
      <w:r w:rsidR="0066473C" w:rsidRPr="002E5E09">
        <w:rPr>
          <w:kern w:val="0"/>
        </w:rPr>
        <w:t>，</w:t>
      </w:r>
      <w:r w:rsidR="00405CE0" w:rsidRPr="002E5E09">
        <w:rPr>
          <w:rFonts w:hint="eastAsia"/>
          <w:kern w:val="0"/>
        </w:rPr>
        <w:t>降低</w:t>
      </w:r>
      <w:r w:rsidR="00405CE0" w:rsidRPr="002E5E09">
        <w:rPr>
          <w:kern w:val="0"/>
        </w:rPr>
        <w:t>误识率</w:t>
      </w:r>
      <w:r w:rsidR="00405CE0" w:rsidRPr="002E5E09">
        <w:rPr>
          <w:rFonts w:hint="eastAsia"/>
          <w:kern w:val="0"/>
        </w:rPr>
        <w:t>，</w:t>
      </w:r>
      <w:r w:rsidR="00405CE0" w:rsidRPr="002E5E09">
        <w:rPr>
          <w:kern w:val="0"/>
        </w:rPr>
        <w:t>提升通过率</w:t>
      </w:r>
      <w:r w:rsidRPr="002E5E09">
        <w:rPr>
          <w:kern w:val="0"/>
        </w:rPr>
        <w:t>；</w:t>
      </w:r>
    </w:p>
    <w:p w:rsidR="00747249" w:rsidRPr="003607E0" w:rsidRDefault="00747249" w:rsidP="003607E0">
      <w:pPr>
        <w:numPr>
          <w:ilvl w:val="0"/>
          <w:numId w:val="4"/>
        </w:numPr>
        <w:spacing w:before="0" w:after="0" w:line="180" w:lineRule="auto"/>
        <w:rPr>
          <w:kern w:val="0"/>
        </w:rPr>
      </w:pPr>
      <w:r w:rsidRPr="002E5E09">
        <w:rPr>
          <w:rFonts w:hint="eastAsia"/>
          <w:kern w:val="0"/>
        </w:rPr>
        <w:t>内置</w:t>
      </w:r>
      <w:r w:rsidR="00340294">
        <w:rPr>
          <w:kern w:val="0"/>
        </w:rPr>
        <w:t>16</w:t>
      </w:r>
      <w:r w:rsidR="00405CE0" w:rsidRPr="002E5E09">
        <w:rPr>
          <w:kern w:val="0"/>
        </w:rPr>
        <w:t xml:space="preserve">G </w:t>
      </w:r>
      <w:r w:rsidR="00FE68A1" w:rsidRPr="002E5E09">
        <w:rPr>
          <w:rFonts w:hint="eastAsia"/>
          <w:kern w:val="0"/>
        </w:rPr>
        <w:t>EMMC</w:t>
      </w:r>
      <w:r w:rsidR="00FE68A1" w:rsidRPr="002E5E09">
        <w:rPr>
          <w:rFonts w:hint="eastAsia"/>
          <w:kern w:val="0"/>
        </w:rPr>
        <w:t>前端存储</w:t>
      </w:r>
      <w:r w:rsidR="00405CE0" w:rsidRPr="002E5E09">
        <w:rPr>
          <w:rFonts w:hint="eastAsia"/>
          <w:kern w:val="0"/>
        </w:rPr>
        <w:t>，稳定</w:t>
      </w:r>
      <w:r w:rsidR="00405CE0" w:rsidRPr="002E5E09">
        <w:rPr>
          <w:kern w:val="0"/>
        </w:rPr>
        <w:t>可靠，最多支持</w:t>
      </w:r>
      <w:r w:rsidR="00340294">
        <w:rPr>
          <w:kern w:val="0"/>
        </w:rPr>
        <w:t>10</w:t>
      </w:r>
      <w:r w:rsidR="00405CE0" w:rsidRPr="002E5E09">
        <w:rPr>
          <w:rFonts w:hint="eastAsia"/>
          <w:kern w:val="0"/>
        </w:rPr>
        <w:t>万条</w:t>
      </w:r>
      <w:r w:rsidR="00405CE0" w:rsidRPr="002E5E09">
        <w:rPr>
          <w:kern w:val="0"/>
        </w:rPr>
        <w:t>记录</w:t>
      </w:r>
      <w:r w:rsidR="002E5E09" w:rsidRPr="002E5E09">
        <w:rPr>
          <w:rFonts w:hint="eastAsia"/>
          <w:kern w:val="0"/>
        </w:rPr>
        <w:t>；</w:t>
      </w:r>
    </w:p>
    <w:p w:rsidR="00721E1E" w:rsidRPr="00721E1E" w:rsidRDefault="00D13A42" w:rsidP="00721E1E">
      <w:pPr>
        <w:numPr>
          <w:ilvl w:val="0"/>
          <w:numId w:val="4"/>
        </w:numPr>
        <w:spacing w:before="0" w:after="0" w:line="180" w:lineRule="auto"/>
        <w:rPr>
          <w:kern w:val="0"/>
        </w:rPr>
      </w:pPr>
      <w:r>
        <w:rPr>
          <w:rFonts w:hint="eastAsia"/>
          <w:kern w:val="0"/>
        </w:rPr>
        <w:t>两路</w:t>
      </w:r>
      <w:r>
        <w:rPr>
          <w:kern w:val="0"/>
        </w:rPr>
        <w:t>摄像头，</w:t>
      </w:r>
      <w:r w:rsidR="005F2380" w:rsidRPr="002E5E09">
        <w:rPr>
          <w:rFonts w:hint="eastAsia"/>
          <w:kern w:val="0"/>
        </w:rPr>
        <w:t>采用</w:t>
      </w:r>
      <w:r w:rsidR="00405CE0" w:rsidRPr="002E5E09">
        <w:rPr>
          <w:kern w:val="0"/>
        </w:rPr>
        <w:t>200</w:t>
      </w:r>
      <w:r w:rsidR="00405CE0" w:rsidRPr="002E5E09">
        <w:rPr>
          <w:rFonts w:hint="eastAsia"/>
          <w:kern w:val="0"/>
        </w:rPr>
        <w:t>万</w:t>
      </w:r>
      <w:r w:rsidR="00135BBA">
        <w:rPr>
          <w:rFonts w:hint="eastAsia"/>
          <w:kern w:val="0"/>
        </w:rPr>
        <w:t>1080P</w:t>
      </w:r>
      <w:r w:rsidR="00135BBA">
        <w:rPr>
          <w:rFonts w:hint="eastAsia"/>
          <w:kern w:val="0"/>
        </w:rPr>
        <w:t>低照度</w:t>
      </w:r>
      <w:r w:rsidR="0000009C">
        <w:rPr>
          <w:rFonts w:hint="eastAsia"/>
          <w:kern w:val="0"/>
        </w:rPr>
        <w:t>宽动态</w:t>
      </w:r>
      <w:r w:rsidR="00135BBA">
        <w:rPr>
          <w:rFonts w:hint="eastAsia"/>
          <w:kern w:val="0"/>
        </w:rPr>
        <w:t>广角摄像头</w:t>
      </w:r>
      <w:r w:rsidR="003607E0">
        <w:rPr>
          <w:rFonts w:hint="eastAsia"/>
          <w:kern w:val="0"/>
        </w:rPr>
        <w:t>及</w:t>
      </w:r>
      <w:r w:rsidR="003607E0" w:rsidRPr="002E5E09">
        <w:rPr>
          <w:rFonts w:hint="eastAsia"/>
          <w:kern w:val="0"/>
        </w:rPr>
        <w:t>F</w:t>
      </w:r>
      <w:bookmarkStart w:id="3" w:name="_GoBack"/>
      <w:bookmarkEnd w:id="3"/>
      <w:r w:rsidR="003607E0" w:rsidRPr="002E5E09">
        <w:rPr>
          <w:kern w:val="0"/>
        </w:rPr>
        <w:t>1.6</w:t>
      </w:r>
      <w:r w:rsidR="003607E0" w:rsidRPr="002E5E09">
        <w:rPr>
          <w:rFonts w:hint="eastAsia"/>
          <w:kern w:val="0"/>
        </w:rPr>
        <w:t>大光圈镜头</w:t>
      </w:r>
      <w:r w:rsidR="002E5E09" w:rsidRPr="002E5E09">
        <w:rPr>
          <w:rFonts w:hint="eastAsia"/>
          <w:kern w:val="0"/>
        </w:rPr>
        <w:t>，</w:t>
      </w:r>
      <w:r w:rsidR="00135BBA">
        <w:rPr>
          <w:rFonts w:hint="eastAsia"/>
          <w:kern w:val="0"/>
        </w:rPr>
        <w:t>适应多种复杂光线场景</w:t>
      </w:r>
      <w:r w:rsidR="00682AE9">
        <w:rPr>
          <w:rFonts w:hint="eastAsia"/>
          <w:kern w:val="0"/>
        </w:rPr>
        <w:t>下</w:t>
      </w:r>
      <w:r w:rsidR="008626CC">
        <w:rPr>
          <w:rFonts w:hint="eastAsia"/>
          <w:kern w:val="0"/>
        </w:rPr>
        <w:t>，</w:t>
      </w:r>
      <w:r w:rsidR="003607E0">
        <w:rPr>
          <w:rFonts w:hint="eastAsia"/>
          <w:kern w:val="0"/>
        </w:rPr>
        <w:t>采集高质量</w:t>
      </w:r>
      <w:r w:rsidR="00135BBA">
        <w:rPr>
          <w:rFonts w:hint="eastAsia"/>
          <w:kern w:val="0"/>
        </w:rPr>
        <w:t>图像</w:t>
      </w:r>
      <w:r w:rsidR="002E5E09" w:rsidRPr="002E5E09">
        <w:rPr>
          <w:rFonts w:hint="eastAsia"/>
          <w:kern w:val="0"/>
        </w:rPr>
        <w:t>；</w:t>
      </w:r>
    </w:p>
    <w:p w:rsidR="007E6033" w:rsidRPr="000A6881" w:rsidRDefault="007E6033" w:rsidP="000A6881">
      <w:pPr>
        <w:numPr>
          <w:ilvl w:val="0"/>
          <w:numId w:val="4"/>
        </w:numPr>
        <w:spacing w:before="0" w:after="0" w:line="180" w:lineRule="auto"/>
        <w:rPr>
          <w:kern w:val="0"/>
        </w:rPr>
      </w:pPr>
      <w:r>
        <w:rPr>
          <w:rFonts w:hint="eastAsia"/>
          <w:kern w:val="0"/>
        </w:rPr>
        <w:t>内置</w:t>
      </w:r>
      <w:r>
        <w:rPr>
          <w:kern w:val="0"/>
        </w:rPr>
        <w:t>麦克风与扬声</w:t>
      </w:r>
      <w:r w:rsidR="00A32DDA">
        <w:rPr>
          <w:rFonts w:hint="eastAsia"/>
          <w:kern w:val="0"/>
        </w:rPr>
        <w:t>器</w:t>
      </w:r>
      <w:r w:rsidR="000A6881">
        <w:rPr>
          <w:rFonts w:hint="eastAsia"/>
          <w:kern w:val="0"/>
        </w:rPr>
        <w:t>，</w:t>
      </w:r>
      <w:r w:rsidR="000A6881" w:rsidRPr="00FD5A8D">
        <w:rPr>
          <w:rFonts w:hint="eastAsia"/>
          <w:kern w:val="0"/>
        </w:rPr>
        <w:t>支持</w:t>
      </w:r>
      <w:r w:rsidR="000A6881">
        <w:rPr>
          <w:rFonts w:hint="eastAsia"/>
          <w:kern w:val="0"/>
        </w:rPr>
        <w:t>与住户</w:t>
      </w:r>
      <w:r w:rsidR="000A6881">
        <w:rPr>
          <w:kern w:val="0"/>
        </w:rPr>
        <w:t>室内机</w:t>
      </w:r>
      <w:r w:rsidR="000A6881">
        <w:rPr>
          <w:rFonts w:hint="eastAsia"/>
          <w:kern w:val="0"/>
        </w:rPr>
        <w:t>双向</w:t>
      </w:r>
      <w:r w:rsidR="000A6881" w:rsidRPr="00FD5A8D">
        <w:rPr>
          <w:rFonts w:hint="eastAsia"/>
          <w:kern w:val="0"/>
        </w:rPr>
        <w:t>对讲功能</w:t>
      </w:r>
      <w:r w:rsidR="000A6881">
        <w:rPr>
          <w:rFonts w:hint="eastAsia"/>
          <w:kern w:val="0"/>
        </w:rPr>
        <w:t>；</w:t>
      </w:r>
    </w:p>
    <w:p w:rsidR="005F2380" w:rsidRDefault="00405CE0" w:rsidP="00C2042E">
      <w:pPr>
        <w:numPr>
          <w:ilvl w:val="0"/>
          <w:numId w:val="4"/>
        </w:numPr>
        <w:spacing w:before="0" w:after="0" w:line="180" w:lineRule="auto"/>
        <w:rPr>
          <w:kern w:val="0"/>
        </w:rPr>
      </w:pPr>
      <w:r w:rsidRPr="002E5E09">
        <w:rPr>
          <w:rFonts w:hint="eastAsia"/>
          <w:kern w:val="0"/>
        </w:rPr>
        <w:t>支持</w:t>
      </w:r>
      <w:r w:rsidRPr="002E5E09">
        <w:rPr>
          <w:kern w:val="0"/>
        </w:rPr>
        <w:t>身高</w:t>
      </w:r>
      <w:r w:rsidR="006E2466">
        <w:rPr>
          <w:rFonts w:hint="eastAsia"/>
          <w:kern w:val="0"/>
        </w:rPr>
        <w:t>0.8</w:t>
      </w:r>
      <w:r w:rsidR="00C2042E">
        <w:rPr>
          <w:rFonts w:hint="eastAsia"/>
          <w:kern w:val="0"/>
        </w:rPr>
        <w:t>m</w:t>
      </w:r>
      <w:r w:rsidRPr="002E5E09">
        <w:rPr>
          <w:kern w:val="0"/>
        </w:rPr>
        <w:t>~2</w:t>
      </w:r>
      <w:r w:rsidR="006E2466">
        <w:rPr>
          <w:kern w:val="0"/>
        </w:rPr>
        <w:t>.2</w:t>
      </w:r>
      <w:r w:rsidR="00C2042E">
        <w:rPr>
          <w:rFonts w:hint="eastAsia"/>
          <w:kern w:val="0"/>
        </w:rPr>
        <w:t>m</w:t>
      </w:r>
      <w:r w:rsidRPr="002E5E09">
        <w:rPr>
          <w:rFonts w:hint="eastAsia"/>
          <w:kern w:val="0"/>
        </w:rPr>
        <w:t>人员</w:t>
      </w:r>
      <w:r w:rsidRPr="002E5E09">
        <w:rPr>
          <w:kern w:val="0"/>
        </w:rPr>
        <w:t>的人脸识别</w:t>
      </w:r>
      <w:r w:rsidR="00C2042E">
        <w:rPr>
          <w:rFonts w:hint="eastAsia"/>
          <w:kern w:val="0"/>
        </w:rPr>
        <w:t>及</w:t>
      </w:r>
      <w:r w:rsidR="005F2380" w:rsidRPr="00C2042E">
        <w:rPr>
          <w:kern w:val="0"/>
        </w:rPr>
        <w:t>0.</w:t>
      </w:r>
      <w:r w:rsidR="00117A87">
        <w:rPr>
          <w:kern w:val="0"/>
        </w:rPr>
        <w:t>2</w:t>
      </w:r>
      <w:r w:rsidR="005F2380" w:rsidRPr="00C2042E">
        <w:rPr>
          <w:kern w:val="0"/>
        </w:rPr>
        <w:t>~</w:t>
      </w:r>
      <w:r w:rsidR="003813A8" w:rsidRPr="00C2042E">
        <w:rPr>
          <w:kern w:val="0"/>
        </w:rPr>
        <w:t>2</w:t>
      </w:r>
      <w:r w:rsidR="00117A87">
        <w:rPr>
          <w:kern w:val="0"/>
        </w:rPr>
        <w:t>.9</w:t>
      </w:r>
      <w:r w:rsidR="005F2380" w:rsidRPr="00C2042E">
        <w:rPr>
          <w:kern w:val="0"/>
        </w:rPr>
        <w:t>m</w:t>
      </w:r>
      <w:r w:rsidRPr="00C2042E">
        <w:rPr>
          <w:rFonts w:hint="eastAsia"/>
          <w:kern w:val="0"/>
        </w:rPr>
        <w:t>的</w:t>
      </w:r>
      <w:r w:rsidRPr="00C2042E">
        <w:rPr>
          <w:kern w:val="0"/>
        </w:rPr>
        <w:t>识别距离控制</w:t>
      </w:r>
      <w:r w:rsidR="005F2380" w:rsidRPr="00C2042E">
        <w:rPr>
          <w:rFonts w:hint="eastAsia"/>
          <w:kern w:val="0"/>
        </w:rPr>
        <w:t>；</w:t>
      </w:r>
    </w:p>
    <w:p w:rsidR="00405CE0" w:rsidRPr="002E5E09" w:rsidRDefault="00405CE0" w:rsidP="00405CE0">
      <w:pPr>
        <w:numPr>
          <w:ilvl w:val="0"/>
          <w:numId w:val="4"/>
        </w:numPr>
        <w:spacing w:before="0" w:after="0" w:line="180" w:lineRule="auto"/>
        <w:rPr>
          <w:kern w:val="0"/>
        </w:rPr>
      </w:pPr>
      <w:r w:rsidRPr="002E5E09">
        <w:rPr>
          <w:rFonts w:hint="eastAsia"/>
          <w:kern w:val="0"/>
        </w:rPr>
        <w:t>支持基于</w:t>
      </w:r>
      <w:r w:rsidRPr="002E5E09">
        <w:rPr>
          <w:kern w:val="0"/>
        </w:rPr>
        <w:t>深度学习算法的</w:t>
      </w:r>
      <w:r w:rsidR="00520913">
        <w:rPr>
          <w:rFonts w:hint="eastAsia"/>
          <w:kern w:val="0"/>
        </w:rPr>
        <w:t>活体检测</w:t>
      </w:r>
      <w:r w:rsidR="008E128B">
        <w:rPr>
          <w:rFonts w:hint="eastAsia"/>
          <w:kern w:val="0"/>
        </w:rPr>
        <w:t>功能</w:t>
      </w:r>
      <w:r w:rsidR="007157F4">
        <w:rPr>
          <w:rFonts w:hint="eastAsia"/>
          <w:kern w:val="0"/>
        </w:rPr>
        <w:t>，有效避免</w:t>
      </w:r>
      <w:r w:rsidR="00315E53">
        <w:rPr>
          <w:rFonts w:hint="eastAsia"/>
          <w:kern w:val="0"/>
        </w:rPr>
        <w:t>照片、视频等</w:t>
      </w:r>
      <w:r w:rsidR="007157F4">
        <w:rPr>
          <w:rFonts w:hint="eastAsia"/>
          <w:kern w:val="0"/>
        </w:rPr>
        <w:t>欺骗</w:t>
      </w:r>
      <w:r w:rsidR="00315E53">
        <w:rPr>
          <w:rFonts w:hint="eastAsia"/>
          <w:kern w:val="0"/>
        </w:rPr>
        <w:t>方式</w:t>
      </w:r>
      <w:r w:rsidRPr="002E5E09">
        <w:rPr>
          <w:rFonts w:hint="eastAsia"/>
          <w:kern w:val="0"/>
        </w:rPr>
        <w:t>；</w:t>
      </w:r>
    </w:p>
    <w:p w:rsidR="00E96683" w:rsidRDefault="00596976" w:rsidP="0099095E">
      <w:pPr>
        <w:numPr>
          <w:ilvl w:val="0"/>
          <w:numId w:val="4"/>
        </w:numPr>
        <w:spacing w:before="0" w:after="0" w:line="180" w:lineRule="auto"/>
        <w:rPr>
          <w:kern w:val="0"/>
        </w:rPr>
      </w:pPr>
      <w:r w:rsidRPr="00E96683">
        <w:rPr>
          <w:rFonts w:hint="eastAsia"/>
          <w:kern w:val="0"/>
        </w:rPr>
        <w:t>支持人脸测光和人</w:t>
      </w:r>
      <w:r w:rsidR="00405CE0" w:rsidRPr="00E96683">
        <w:rPr>
          <w:rFonts w:hint="eastAsia"/>
          <w:kern w:val="0"/>
        </w:rPr>
        <w:t>形</w:t>
      </w:r>
      <w:r w:rsidR="00226C32">
        <w:rPr>
          <w:rFonts w:hint="eastAsia"/>
          <w:kern w:val="0"/>
        </w:rPr>
        <w:t>测光，快速适应环境光；</w:t>
      </w:r>
    </w:p>
    <w:p w:rsidR="00226C32" w:rsidRDefault="00226C32" w:rsidP="0099095E">
      <w:pPr>
        <w:numPr>
          <w:ilvl w:val="0"/>
          <w:numId w:val="4"/>
        </w:numPr>
        <w:spacing w:before="0" w:after="0" w:line="180" w:lineRule="auto"/>
        <w:rPr>
          <w:kern w:val="0"/>
        </w:rPr>
      </w:pPr>
      <w:r>
        <w:rPr>
          <w:rFonts w:hint="eastAsia"/>
          <w:kern w:val="0"/>
        </w:rPr>
        <w:t>支持</w:t>
      </w:r>
      <w:r w:rsidR="00207887">
        <w:rPr>
          <w:rFonts w:hint="eastAsia"/>
          <w:kern w:val="0"/>
        </w:rPr>
        <w:t>休眠模式息屏，保持最低补光亮度，防止夜间晃眼</w:t>
      </w:r>
      <w:r>
        <w:rPr>
          <w:kern w:val="0"/>
        </w:rPr>
        <w:t>；</w:t>
      </w:r>
    </w:p>
    <w:p w:rsidR="0099095E" w:rsidRDefault="002E5E09" w:rsidP="0099095E">
      <w:pPr>
        <w:numPr>
          <w:ilvl w:val="0"/>
          <w:numId w:val="4"/>
        </w:numPr>
        <w:spacing w:before="0" w:after="0" w:line="180" w:lineRule="auto"/>
        <w:rPr>
          <w:kern w:val="0"/>
        </w:rPr>
      </w:pPr>
      <w:r w:rsidRPr="00E96683">
        <w:rPr>
          <w:rFonts w:hint="eastAsia"/>
          <w:kern w:val="0"/>
        </w:rPr>
        <w:t>支持单个人员最多添加</w:t>
      </w:r>
      <w:r w:rsidRPr="00E96683">
        <w:rPr>
          <w:rFonts w:hint="eastAsia"/>
          <w:kern w:val="0"/>
        </w:rPr>
        <w:t>6</w:t>
      </w:r>
      <w:r w:rsidRPr="00E96683">
        <w:rPr>
          <w:rFonts w:hint="eastAsia"/>
          <w:kern w:val="0"/>
        </w:rPr>
        <w:t>张</w:t>
      </w:r>
      <w:r w:rsidR="0066473C">
        <w:rPr>
          <w:rFonts w:hint="eastAsia"/>
          <w:kern w:val="0"/>
        </w:rPr>
        <w:t>底库照片</w:t>
      </w:r>
      <w:r w:rsidRPr="00E96683">
        <w:rPr>
          <w:rFonts w:hint="eastAsia"/>
          <w:kern w:val="0"/>
        </w:rPr>
        <w:t>，</w:t>
      </w:r>
      <w:r w:rsidR="00682AE9">
        <w:rPr>
          <w:rFonts w:hint="eastAsia"/>
          <w:kern w:val="0"/>
        </w:rPr>
        <w:t>大大提升</w:t>
      </w:r>
      <w:r w:rsidRPr="00E96683">
        <w:rPr>
          <w:rFonts w:hint="eastAsia"/>
          <w:kern w:val="0"/>
        </w:rPr>
        <w:t>识别速度和通过率；</w:t>
      </w:r>
    </w:p>
    <w:p w:rsidR="008A3BD0" w:rsidRDefault="008A3BD0" w:rsidP="0099095E">
      <w:pPr>
        <w:numPr>
          <w:ilvl w:val="0"/>
          <w:numId w:val="4"/>
        </w:numPr>
        <w:spacing w:before="0" w:after="0" w:line="180" w:lineRule="auto"/>
        <w:rPr>
          <w:kern w:val="0"/>
        </w:rPr>
      </w:pPr>
      <w:r w:rsidRPr="008A3BD0">
        <w:rPr>
          <w:rFonts w:hint="eastAsia"/>
          <w:kern w:val="0"/>
        </w:rPr>
        <w:t>支持视频采集，支持国标、</w:t>
      </w:r>
      <w:r w:rsidRPr="008A3BD0">
        <w:rPr>
          <w:kern w:val="0"/>
        </w:rPr>
        <w:t>ONVIF</w:t>
      </w:r>
      <w:r w:rsidRPr="008A3BD0">
        <w:rPr>
          <w:rFonts w:hint="eastAsia"/>
          <w:kern w:val="0"/>
        </w:rPr>
        <w:t>、</w:t>
      </w:r>
      <w:r w:rsidRPr="008A3BD0">
        <w:rPr>
          <w:kern w:val="0"/>
        </w:rPr>
        <w:t>IMOS</w:t>
      </w:r>
      <w:r w:rsidRPr="008A3BD0">
        <w:rPr>
          <w:rFonts w:hint="eastAsia"/>
          <w:kern w:val="0"/>
        </w:rPr>
        <w:t>的协议接入通用安防平台和</w:t>
      </w:r>
      <w:r w:rsidRPr="008A3BD0">
        <w:rPr>
          <w:kern w:val="0"/>
        </w:rPr>
        <w:t>NVR</w:t>
      </w:r>
      <w:r>
        <w:rPr>
          <w:rFonts w:hint="eastAsia"/>
          <w:kern w:val="0"/>
        </w:rPr>
        <w:t>；</w:t>
      </w:r>
    </w:p>
    <w:p w:rsidR="009D0AA2" w:rsidRDefault="00E7058B" w:rsidP="009D0AA2">
      <w:pPr>
        <w:numPr>
          <w:ilvl w:val="0"/>
          <w:numId w:val="4"/>
        </w:numPr>
        <w:spacing w:before="0" w:after="0" w:line="180" w:lineRule="auto"/>
        <w:rPr>
          <w:kern w:val="0"/>
        </w:rPr>
      </w:pPr>
      <w:r>
        <w:rPr>
          <w:rFonts w:hint="eastAsia"/>
          <w:kern w:val="0"/>
        </w:rPr>
        <w:t>支持刷</w:t>
      </w:r>
      <w:r w:rsidR="009D0AA2" w:rsidRPr="009240A7">
        <w:rPr>
          <w:rFonts w:hint="eastAsia"/>
          <w:kern w:val="0"/>
        </w:rPr>
        <w:t>脸、刷卡、</w:t>
      </w:r>
      <w:r w:rsidR="009D0AA2">
        <w:rPr>
          <w:rFonts w:hint="eastAsia"/>
          <w:kern w:val="0"/>
        </w:rPr>
        <w:t>人证</w:t>
      </w:r>
      <w:r w:rsidR="009D0AA2" w:rsidRPr="009240A7">
        <w:rPr>
          <w:rFonts w:hint="eastAsia"/>
          <w:kern w:val="0"/>
        </w:rPr>
        <w:t>、密码</w:t>
      </w:r>
      <w:r w:rsidR="009D0AA2">
        <w:rPr>
          <w:rFonts w:hint="eastAsia"/>
          <w:kern w:val="0"/>
        </w:rPr>
        <w:t>、</w:t>
      </w:r>
      <w:r w:rsidR="009D0AA2">
        <w:rPr>
          <w:kern w:val="0"/>
        </w:rPr>
        <w:t>二维码</w:t>
      </w:r>
      <w:r>
        <w:rPr>
          <w:rFonts w:hint="eastAsia"/>
          <w:kern w:val="0"/>
        </w:rPr>
        <w:t>等</w:t>
      </w:r>
      <w:r w:rsidR="009D0AA2" w:rsidRPr="009240A7">
        <w:rPr>
          <w:rFonts w:hint="eastAsia"/>
          <w:kern w:val="0"/>
        </w:rPr>
        <w:t>方式</w:t>
      </w:r>
      <w:r w:rsidR="009D0AA2">
        <w:rPr>
          <w:rFonts w:hint="eastAsia"/>
          <w:kern w:val="0"/>
        </w:rPr>
        <w:t>控制开门；</w:t>
      </w:r>
    </w:p>
    <w:p w:rsidR="009D0AA2" w:rsidRDefault="009D0AA2" w:rsidP="009D0AA2">
      <w:pPr>
        <w:numPr>
          <w:ilvl w:val="0"/>
          <w:numId w:val="4"/>
        </w:numPr>
        <w:spacing w:before="0" w:after="0" w:line="180" w:lineRule="auto"/>
        <w:rPr>
          <w:kern w:val="0"/>
        </w:rPr>
      </w:pPr>
      <w:r>
        <w:rPr>
          <w:rFonts w:hint="eastAsia"/>
          <w:kern w:val="0"/>
        </w:rPr>
        <w:t>支持</w:t>
      </w:r>
      <w:r w:rsidR="007106E6">
        <w:rPr>
          <w:rFonts w:hint="eastAsia"/>
          <w:kern w:val="0"/>
        </w:rPr>
        <w:t>直接控制门锁</w:t>
      </w:r>
      <w:r w:rsidR="007106E6">
        <w:rPr>
          <w:kern w:val="0"/>
        </w:rPr>
        <w:t>、开门按钮、门磁检测</w:t>
      </w:r>
      <w:r w:rsidR="007106E6">
        <w:rPr>
          <w:rFonts w:hint="eastAsia"/>
          <w:kern w:val="0"/>
        </w:rPr>
        <w:t>等</w:t>
      </w:r>
      <w:r w:rsidRPr="00FD5A8D">
        <w:rPr>
          <w:rFonts w:hint="eastAsia"/>
          <w:kern w:val="0"/>
        </w:rPr>
        <w:t>，实现门禁管理</w:t>
      </w:r>
      <w:r>
        <w:rPr>
          <w:rFonts w:hint="eastAsia"/>
          <w:kern w:val="0"/>
        </w:rPr>
        <w:t>；</w:t>
      </w:r>
    </w:p>
    <w:p w:rsidR="00B4445C" w:rsidRDefault="009D0AA2" w:rsidP="009B6748">
      <w:pPr>
        <w:numPr>
          <w:ilvl w:val="0"/>
          <w:numId w:val="4"/>
        </w:numPr>
        <w:spacing w:before="0" w:after="0" w:line="180" w:lineRule="auto"/>
        <w:rPr>
          <w:kern w:val="0"/>
        </w:rPr>
      </w:pPr>
      <w:r>
        <w:rPr>
          <w:rFonts w:hint="eastAsia"/>
          <w:kern w:val="0"/>
        </w:rPr>
        <w:t>支持</w:t>
      </w:r>
      <w:r>
        <w:rPr>
          <w:kern w:val="0"/>
        </w:rPr>
        <w:t>本地配置</w:t>
      </w:r>
      <w:r>
        <w:rPr>
          <w:rFonts w:hint="eastAsia"/>
          <w:kern w:val="0"/>
        </w:rPr>
        <w:t>网络及</w:t>
      </w:r>
      <w:r>
        <w:rPr>
          <w:kern w:val="0"/>
        </w:rPr>
        <w:t>本机参数</w:t>
      </w:r>
      <w:r>
        <w:rPr>
          <w:rFonts w:hint="eastAsia"/>
          <w:kern w:val="0"/>
        </w:rPr>
        <w:t>；</w:t>
      </w:r>
    </w:p>
    <w:p w:rsidR="0099623B" w:rsidRPr="0099623B" w:rsidRDefault="0099623B" w:rsidP="0099623B">
      <w:pPr>
        <w:numPr>
          <w:ilvl w:val="0"/>
          <w:numId w:val="4"/>
        </w:numPr>
        <w:spacing w:before="0" w:after="0" w:line="180" w:lineRule="auto"/>
        <w:rPr>
          <w:kern w:val="0"/>
        </w:rPr>
      </w:pPr>
      <w:r>
        <w:rPr>
          <w:rFonts w:hint="eastAsia"/>
          <w:kern w:val="0"/>
        </w:rPr>
        <w:t>支持</w:t>
      </w:r>
      <w:r>
        <w:t>有线网络</w:t>
      </w:r>
      <w:r>
        <w:rPr>
          <w:rFonts w:hint="eastAsia"/>
        </w:rPr>
        <w:t>、</w:t>
      </w:r>
      <w:r>
        <w:rPr>
          <w:rFonts w:hint="eastAsia"/>
          <w:kern w:val="0"/>
        </w:rPr>
        <w:t>4G</w:t>
      </w:r>
      <w:r>
        <w:rPr>
          <w:rFonts w:hint="eastAsia"/>
          <w:kern w:val="0"/>
        </w:rPr>
        <w:t>等</w:t>
      </w:r>
      <w:r>
        <w:rPr>
          <w:kern w:val="0"/>
        </w:rPr>
        <w:t>多种方式联网；</w:t>
      </w:r>
    </w:p>
    <w:p w:rsidR="0099623B" w:rsidRDefault="009D0AA2" w:rsidP="0099623B">
      <w:pPr>
        <w:numPr>
          <w:ilvl w:val="0"/>
          <w:numId w:val="4"/>
        </w:numPr>
        <w:spacing w:before="0" w:after="0" w:line="180" w:lineRule="auto"/>
        <w:rPr>
          <w:kern w:val="0"/>
        </w:rPr>
      </w:pPr>
      <w:r>
        <w:rPr>
          <w:rFonts w:hint="eastAsia"/>
          <w:kern w:val="0"/>
        </w:rPr>
        <w:t>具备</w:t>
      </w:r>
      <w:r w:rsidRPr="009D0AA2">
        <w:rPr>
          <w:rFonts w:hint="eastAsia"/>
          <w:kern w:val="0"/>
        </w:rPr>
        <w:t>防拆、门开超时、认证超次</w:t>
      </w:r>
      <w:r>
        <w:rPr>
          <w:rFonts w:hint="eastAsia"/>
          <w:kern w:val="0"/>
        </w:rPr>
        <w:t>等</w:t>
      </w:r>
      <w:r w:rsidRPr="009D0AA2">
        <w:rPr>
          <w:rFonts w:hint="eastAsia"/>
          <w:kern w:val="0"/>
        </w:rPr>
        <w:t>报警功能</w:t>
      </w:r>
      <w:r w:rsidR="00C3545B">
        <w:rPr>
          <w:rFonts w:hint="eastAsia"/>
          <w:kern w:val="0"/>
        </w:rPr>
        <w:t>，</w:t>
      </w:r>
      <w:r w:rsidR="00C3545B">
        <w:rPr>
          <w:kern w:val="0"/>
        </w:rPr>
        <w:t>开关量接入</w:t>
      </w:r>
      <w:r w:rsidR="00C3545B" w:rsidRPr="00C3545B">
        <w:rPr>
          <w:rFonts w:hint="eastAsia"/>
          <w:kern w:val="0"/>
        </w:rPr>
        <w:t>消防信号，实现火灾报警时门常开</w:t>
      </w:r>
      <w:r w:rsidR="006F6E9A">
        <w:rPr>
          <w:rFonts w:hint="eastAsia"/>
          <w:kern w:val="0"/>
        </w:rPr>
        <w:t>；</w:t>
      </w:r>
    </w:p>
    <w:p w:rsidR="00520913" w:rsidRPr="0099623B" w:rsidRDefault="0099623B" w:rsidP="0099623B">
      <w:pPr>
        <w:numPr>
          <w:ilvl w:val="0"/>
          <w:numId w:val="4"/>
        </w:numPr>
        <w:spacing w:before="0" w:after="0" w:line="180" w:lineRule="auto"/>
        <w:rPr>
          <w:kern w:val="0"/>
        </w:rPr>
      </w:pPr>
      <w:r w:rsidRPr="002C6628">
        <w:rPr>
          <w:rFonts w:hint="eastAsia"/>
          <w:kern w:val="0"/>
        </w:rPr>
        <w:t>双网口串联，复用原有网络；支持断电逃生；</w:t>
      </w:r>
    </w:p>
    <w:p w:rsidR="00F86300" w:rsidRPr="00F86300" w:rsidRDefault="0063400D" w:rsidP="00F86300">
      <w:pPr>
        <w:pStyle w:val="2"/>
      </w:pPr>
      <w:r>
        <w:rPr>
          <w:rFonts w:hint="eastAsia"/>
        </w:rPr>
        <w:t>订购信息</w:t>
      </w:r>
    </w:p>
    <w:tbl>
      <w:tblPr>
        <w:tblStyle w:val="BTable"/>
        <w:tblW w:w="4806" w:type="pct"/>
        <w:tblInd w:w="122" w:type="dxa"/>
        <w:tblLayout w:type="fixed"/>
        <w:tblLook w:val="01E0" w:firstRow="1" w:lastRow="1" w:firstColumn="1" w:lastColumn="1" w:noHBand="0" w:noVBand="0"/>
      </w:tblPr>
      <w:tblGrid>
        <w:gridCol w:w="2976"/>
        <w:gridCol w:w="7586"/>
      </w:tblGrid>
      <w:tr w:rsidR="002B414F" w:rsidRPr="00452DC9" w:rsidTr="00C3448F">
        <w:trPr>
          <w:cnfStyle w:val="100000000000" w:firstRow="1" w:lastRow="0" w:firstColumn="0" w:lastColumn="0" w:oddVBand="0" w:evenVBand="0" w:oddHBand="0" w:evenHBand="0" w:firstRowFirstColumn="0" w:firstRowLastColumn="0" w:lastRowFirstColumn="0" w:lastRowLastColumn="0"/>
          <w:trHeight w:val="222"/>
        </w:trPr>
        <w:tc>
          <w:tcPr>
            <w:tcW w:w="1409" w:type="pct"/>
          </w:tcPr>
          <w:p w:rsidR="002B414F" w:rsidRPr="00FB22C1" w:rsidRDefault="002B414F" w:rsidP="006449AC">
            <w:pPr>
              <w:pStyle w:val="af6"/>
              <w:rPr>
                <w:rFonts w:asciiTheme="minorEastAsia" w:eastAsiaTheme="minorEastAsia" w:hAnsiTheme="minorEastAsia"/>
                <w:b/>
              </w:rPr>
            </w:pPr>
            <w:r w:rsidRPr="00FB22C1">
              <w:rPr>
                <w:rFonts w:asciiTheme="minorEastAsia" w:eastAsiaTheme="minorEastAsia" w:hAnsiTheme="minorEastAsia" w:hint="eastAsia"/>
              </w:rPr>
              <w:t>产品型号</w:t>
            </w:r>
          </w:p>
        </w:tc>
        <w:tc>
          <w:tcPr>
            <w:tcW w:w="3591" w:type="pct"/>
          </w:tcPr>
          <w:p w:rsidR="002B414F" w:rsidRPr="00FB22C1" w:rsidRDefault="002B414F" w:rsidP="006449AC">
            <w:pPr>
              <w:pStyle w:val="af6"/>
              <w:rPr>
                <w:rFonts w:asciiTheme="minorEastAsia" w:eastAsiaTheme="minorEastAsia" w:hAnsiTheme="minorEastAsia"/>
                <w:b/>
              </w:rPr>
            </w:pPr>
            <w:r w:rsidRPr="00FB22C1">
              <w:rPr>
                <w:rFonts w:asciiTheme="minorEastAsia" w:eastAsiaTheme="minorEastAsia" w:hAnsiTheme="minorEastAsia" w:hint="eastAsia"/>
              </w:rPr>
              <w:t>备注</w:t>
            </w:r>
          </w:p>
        </w:tc>
      </w:tr>
      <w:tr w:rsidR="002B414F" w:rsidRPr="0000608C" w:rsidTr="00C3448F">
        <w:trPr>
          <w:trHeight w:val="222"/>
        </w:trPr>
        <w:tc>
          <w:tcPr>
            <w:tcW w:w="1409" w:type="pct"/>
          </w:tcPr>
          <w:p w:rsidR="002B414F" w:rsidRPr="0000608C" w:rsidRDefault="009F7F5B" w:rsidP="00D71E8C">
            <w:pPr>
              <w:pStyle w:val="af7"/>
              <w:rPr>
                <w:rFonts w:asciiTheme="minorEastAsia" w:hAnsiTheme="minorEastAsia"/>
              </w:rPr>
            </w:pPr>
            <w:r w:rsidRPr="0000608C">
              <w:rPr>
                <w:rFonts w:asciiTheme="minorEastAsia" w:hAnsiTheme="minorEastAsia" w:hint="eastAsia"/>
              </w:rPr>
              <w:t>ET-S51H@B</w:t>
            </w:r>
          </w:p>
        </w:tc>
        <w:tc>
          <w:tcPr>
            <w:tcW w:w="3591" w:type="pct"/>
          </w:tcPr>
          <w:p w:rsidR="002B414F" w:rsidRPr="0000608C" w:rsidRDefault="00DE14AB" w:rsidP="00B96A04">
            <w:pPr>
              <w:pStyle w:val="af7"/>
              <w:rPr>
                <w:rFonts w:asciiTheme="minorEastAsia" w:hAnsiTheme="minorEastAsia"/>
              </w:rPr>
            </w:pPr>
            <w:r w:rsidRPr="0000608C">
              <w:rPr>
                <w:rFonts w:asciiTheme="minorEastAsia" w:hAnsiTheme="minorEastAsia"/>
              </w:rPr>
              <w:t>人脸门禁一体机</w:t>
            </w:r>
          </w:p>
        </w:tc>
      </w:tr>
    </w:tbl>
    <w:p w:rsidR="00D63B50" w:rsidRPr="00F5018A" w:rsidRDefault="00D63B50" w:rsidP="00D63B50">
      <w:pPr>
        <w:pStyle w:val="2"/>
      </w:pPr>
      <w:r w:rsidRPr="00F5018A">
        <w:rPr>
          <w:rFonts w:hint="eastAsia"/>
        </w:rPr>
        <w:t>产品规格</w:t>
      </w:r>
    </w:p>
    <w:tbl>
      <w:tblPr>
        <w:tblStyle w:val="BTable"/>
        <w:tblW w:w="4806" w:type="pct"/>
        <w:tblLook w:val="04A0" w:firstRow="1" w:lastRow="0" w:firstColumn="1" w:lastColumn="0" w:noHBand="0" w:noVBand="1"/>
      </w:tblPr>
      <w:tblGrid>
        <w:gridCol w:w="2977"/>
        <w:gridCol w:w="7585"/>
      </w:tblGrid>
      <w:tr w:rsidR="00574569" w:rsidRPr="0000608C" w:rsidTr="00955880">
        <w:trPr>
          <w:cnfStyle w:val="100000000000" w:firstRow="1" w:lastRow="0" w:firstColumn="0" w:lastColumn="0" w:oddVBand="0" w:evenVBand="0" w:oddHBand="0" w:evenHBand="0" w:firstRowFirstColumn="0" w:firstRowLastColumn="0" w:lastRowFirstColumn="0" w:lastRowLastColumn="0"/>
          <w:trHeight w:val="222"/>
        </w:trPr>
        <w:tc>
          <w:tcPr>
            <w:tcW w:w="2977" w:type="dxa"/>
            <w:shd w:val="clear" w:color="auto" w:fill="C6DBF8"/>
          </w:tcPr>
          <w:p w:rsidR="00574569" w:rsidRPr="0000608C" w:rsidRDefault="00574569" w:rsidP="006449AC">
            <w:pPr>
              <w:pStyle w:val="af6"/>
              <w:rPr>
                <w:rFonts w:asciiTheme="minorEastAsia" w:eastAsiaTheme="minorEastAsia" w:hAnsiTheme="minorEastAsia"/>
                <w:szCs w:val="15"/>
              </w:rPr>
            </w:pPr>
            <w:r w:rsidRPr="0000608C">
              <w:rPr>
                <w:rFonts w:asciiTheme="minorEastAsia" w:eastAsiaTheme="minorEastAsia" w:hAnsiTheme="minorEastAsia" w:hint="eastAsia"/>
                <w:szCs w:val="15"/>
              </w:rPr>
              <w:t>功能参数</w:t>
            </w:r>
          </w:p>
        </w:tc>
        <w:tc>
          <w:tcPr>
            <w:tcW w:w="7585" w:type="dxa"/>
            <w:shd w:val="clear" w:color="auto" w:fill="C6DBF8"/>
          </w:tcPr>
          <w:p w:rsidR="00574569" w:rsidRPr="0000608C" w:rsidRDefault="00574569" w:rsidP="006449AC">
            <w:pPr>
              <w:pStyle w:val="af6"/>
              <w:rPr>
                <w:rFonts w:asciiTheme="minorEastAsia" w:eastAsiaTheme="minorEastAsia" w:hAnsiTheme="minorEastAsia"/>
                <w:szCs w:val="15"/>
              </w:rPr>
            </w:pPr>
            <w:r w:rsidRPr="0000608C">
              <w:rPr>
                <w:rFonts w:asciiTheme="minorEastAsia" w:eastAsiaTheme="minorEastAsia" w:hAnsiTheme="minorEastAsia" w:hint="eastAsia"/>
                <w:szCs w:val="15"/>
              </w:rPr>
              <w:t>描述</w:t>
            </w:r>
          </w:p>
        </w:tc>
      </w:tr>
      <w:tr w:rsidR="00E8515A" w:rsidRPr="0000608C"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操作</w:t>
            </w:r>
            <w:r w:rsidRPr="0000608C">
              <w:rPr>
                <w:rFonts w:asciiTheme="minorEastAsia" w:hAnsiTheme="minorEastAsia"/>
              </w:rPr>
              <w:t>系统</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嵌入式L</w:t>
            </w:r>
            <w:r w:rsidRPr="0000608C">
              <w:rPr>
                <w:rFonts w:asciiTheme="minorEastAsia" w:hAnsiTheme="minorEastAsia"/>
              </w:rPr>
              <w:t>inux</w:t>
            </w:r>
            <w:r w:rsidRPr="0000608C">
              <w:rPr>
                <w:rFonts w:asciiTheme="minorEastAsia" w:hAnsiTheme="minorEastAsia" w:hint="eastAsia"/>
              </w:rPr>
              <w:t>操作</w:t>
            </w:r>
            <w:r w:rsidRPr="0000608C">
              <w:rPr>
                <w:rFonts w:asciiTheme="minorEastAsia" w:hAnsiTheme="minorEastAsia"/>
              </w:rPr>
              <w:t>系统</w:t>
            </w:r>
          </w:p>
        </w:tc>
      </w:tr>
      <w:tr w:rsidR="00E8515A" w:rsidRPr="0000608C"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人脸识别率</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&gt;99%</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lastRenderedPageBreak/>
              <w:t>人脸识别时间</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200</w:t>
            </w:r>
            <w:r w:rsidRPr="0000608C">
              <w:rPr>
                <w:rFonts w:asciiTheme="minorEastAsia" w:hAnsiTheme="minorEastAsia"/>
              </w:rPr>
              <w:t>ms</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人脸库容</w:t>
            </w:r>
          </w:p>
        </w:tc>
        <w:tc>
          <w:tcPr>
            <w:tcW w:w="7585" w:type="dxa"/>
          </w:tcPr>
          <w:p w:rsidR="00E8515A" w:rsidRPr="0000608C" w:rsidRDefault="0099623B" w:rsidP="00E8515A">
            <w:pPr>
              <w:pStyle w:val="af7"/>
              <w:rPr>
                <w:rFonts w:asciiTheme="minorEastAsia" w:hAnsiTheme="minorEastAsia"/>
              </w:rPr>
            </w:pPr>
            <w:r>
              <w:rPr>
                <w:rFonts w:asciiTheme="minorEastAsia" w:hAnsiTheme="minorEastAsia"/>
              </w:rPr>
              <w:t>5万</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存储容量</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rPr>
              <w:t>16</w:t>
            </w:r>
            <w:r w:rsidRPr="0000608C">
              <w:rPr>
                <w:rFonts w:asciiTheme="minorEastAsia" w:hAnsiTheme="minorEastAsia" w:hint="eastAsia"/>
              </w:rPr>
              <w:t>G</w:t>
            </w:r>
            <w:r w:rsidR="0099623B">
              <w:rPr>
                <w:rFonts w:asciiTheme="minorEastAsia" w:hAnsiTheme="minorEastAsia" w:hint="eastAsia"/>
              </w:rPr>
              <w:t>B</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脱机记录数</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10万条事件记录</w:t>
            </w:r>
          </w:p>
        </w:tc>
      </w:tr>
      <w:tr w:rsidR="00E8515A" w:rsidRPr="00E8515A" w:rsidTr="00955880">
        <w:trPr>
          <w:trHeight w:val="222"/>
        </w:trPr>
        <w:tc>
          <w:tcPr>
            <w:tcW w:w="2977" w:type="dxa"/>
            <w:vMerge w:val="restart"/>
          </w:tcPr>
          <w:p w:rsidR="00E8515A" w:rsidRPr="0000608C" w:rsidRDefault="00E8515A" w:rsidP="00E8515A">
            <w:pPr>
              <w:pStyle w:val="af7"/>
              <w:rPr>
                <w:rFonts w:asciiTheme="minorEastAsia" w:hAnsiTheme="minorEastAsia"/>
              </w:rPr>
            </w:pPr>
            <w:r w:rsidRPr="0000608C">
              <w:rPr>
                <w:rFonts w:asciiTheme="minorEastAsia" w:hAnsiTheme="minorEastAsia" w:hint="eastAsia"/>
              </w:rPr>
              <w:t>常用核验方式</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人脸白名单（1：N）</w:t>
            </w:r>
          </w:p>
        </w:tc>
      </w:tr>
      <w:tr w:rsidR="00E8515A" w:rsidRPr="00E8515A" w:rsidTr="00955880">
        <w:trPr>
          <w:trHeight w:val="222"/>
        </w:trPr>
        <w:tc>
          <w:tcPr>
            <w:tcW w:w="2977" w:type="dxa"/>
            <w:vMerge/>
          </w:tcPr>
          <w:p w:rsidR="00E8515A" w:rsidRPr="0000608C" w:rsidRDefault="00E8515A" w:rsidP="00E8515A">
            <w:pPr>
              <w:pStyle w:val="af7"/>
              <w:rPr>
                <w:rFonts w:asciiTheme="minorEastAsia" w:hAnsiTheme="minorEastAsia"/>
              </w:rPr>
            </w:pP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人证、人卡核验（1：1）（外接读卡器）</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开门</w:t>
            </w:r>
            <w:r w:rsidRPr="0000608C">
              <w:rPr>
                <w:rFonts w:asciiTheme="minorEastAsia" w:hAnsiTheme="minorEastAsia"/>
              </w:rPr>
              <w:t>方式</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刷脸</w:t>
            </w:r>
            <w:r w:rsidRPr="0000608C">
              <w:rPr>
                <w:rFonts w:asciiTheme="minorEastAsia" w:hAnsiTheme="minorEastAsia"/>
              </w:rPr>
              <w:t>、刷卡、人证</w:t>
            </w:r>
            <w:r w:rsidRPr="0000608C">
              <w:rPr>
                <w:rFonts w:asciiTheme="minorEastAsia" w:hAnsiTheme="minorEastAsia" w:hint="eastAsia"/>
              </w:rPr>
              <w:t>、密码</w:t>
            </w:r>
            <w:r w:rsidRPr="0000608C">
              <w:rPr>
                <w:rFonts w:asciiTheme="minorEastAsia" w:hAnsiTheme="minorEastAsia"/>
              </w:rPr>
              <w:t>、二维码</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通信</w:t>
            </w:r>
            <w:r w:rsidRPr="0000608C">
              <w:rPr>
                <w:rFonts w:asciiTheme="minorEastAsia" w:hAnsiTheme="minorEastAsia"/>
              </w:rPr>
              <w:t>方式</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10/100Mbps自适应网口</w:t>
            </w:r>
            <w:r w:rsidR="00B31B6E">
              <w:rPr>
                <w:rFonts w:asciiTheme="minorEastAsia" w:hAnsiTheme="minorEastAsia" w:hint="eastAsia"/>
              </w:rPr>
              <w:t>，</w:t>
            </w:r>
            <w:r w:rsidR="00B31B6E">
              <w:rPr>
                <w:rFonts w:ascii="宋体" w:hAnsi="宋体" w:hint="eastAsia"/>
              </w:rPr>
              <w:t>4G（外接选配）</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人员管理</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支持人员库的添加、更新、删除</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记录管理</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支持记录本地保存和实时上传</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接口</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网线×2、韦根输入×1、韦根输出×1、</w:t>
            </w:r>
            <w:r w:rsidRPr="0000608C">
              <w:rPr>
                <w:rFonts w:asciiTheme="minorEastAsia" w:hAnsiTheme="minorEastAsia"/>
              </w:rPr>
              <w:t>RS485</w:t>
            </w:r>
            <w:r w:rsidRPr="0000608C">
              <w:rPr>
                <w:rFonts w:asciiTheme="minorEastAsia" w:hAnsiTheme="minorEastAsia" w:hint="eastAsia"/>
              </w:rPr>
              <w:t>×</w:t>
            </w:r>
            <w:r w:rsidRPr="0000608C">
              <w:rPr>
                <w:rFonts w:asciiTheme="minorEastAsia" w:hAnsiTheme="minorEastAsia"/>
              </w:rPr>
              <w:t>1</w:t>
            </w:r>
            <w:r w:rsidRPr="0000608C">
              <w:rPr>
                <w:rFonts w:asciiTheme="minorEastAsia" w:hAnsiTheme="minorEastAsia" w:hint="eastAsia"/>
              </w:rPr>
              <w:t>、告警输入×2、告警输出×1、USB</w:t>
            </w:r>
            <w:r w:rsidRPr="0000608C">
              <w:rPr>
                <w:rFonts w:asciiTheme="minorEastAsia" w:hAnsiTheme="minorEastAsia"/>
              </w:rPr>
              <w:t>2.0</w:t>
            </w:r>
            <w:r w:rsidRPr="0000608C">
              <w:rPr>
                <w:rFonts w:asciiTheme="minorEastAsia" w:hAnsiTheme="minorEastAsia" w:hint="eastAsia"/>
              </w:rPr>
              <w:t>×1、门锁接口×</w:t>
            </w:r>
            <w:r w:rsidRPr="0000608C">
              <w:rPr>
                <w:rFonts w:asciiTheme="minorEastAsia" w:hAnsiTheme="minorEastAsia"/>
              </w:rPr>
              <w:t>1</w:t>
            </w:r>
            <w:r w:rsidRPr="0000608C">
              <w:rPr>
                <w:rFonts w:asciiTheme="minorEastAsia" w:hAnsiTheme="minorEastAsia" w:hint="eastAsia"/>
              </w:rPr>
              <w:t>、</w:t>
            </w:r>
            <w:r w:rsidRPr="0000608C">
              <w:rPr>
                <w:rFonts w:asciiTheme="minorEastAsia" w:hAnsiTheme="minorEastAsia"/>
              </w:rPr>
              <w:t>门磁接口</w:t>
            </w:r>
            <w:r w:rsidRPr="0000608C">
              <w:rPr>
                <w:rFonts w:asciiTheme="minorEastAsia" w:hAnsiTheme="minorEastAsia" w:hint="eastAsia"/>
              </w:rPr>
              <w:t>×</w:t>
            </w:r>
            <w:r w:rsidRPr="0000608C">
              <w:rPr>
                <w:rFonts w:asciiTheme="minorEastAsia" w:hAnsiTheme="minorEastAsia"/>
              </w:rPr>
              <w:t>1</w:t>
            </w:r>
            <w:r w:rsidRPr="0000608C">
              <w:rPr>
                <w:rFonts w:asciiTheme="minorEastAsia" w:hAnsiTheme="minorEastAsia" w:hint="eastAsia"/>
              </w:rPr>
              <w:t>、开门</w:t>
            </w:r>
            <w:r w:rsidRPr="0000608C">
              <w:rPr>
                <w:rFonts w:asciiTheme="minorEastAsia" w:hAnsiTheme="minorEastAsia"/>
              </w:rPr>
              <w:t>按钮</w:t>
            </w:r>
            <w:r w:rsidRPr="0000608C">
              <w:rPr>
                <w:rFonts w:asciiTheme="minorEastAsia" w:hAnsiTheme="minorEastAsia" w:hint="eastAsia"/>
              </w:rPr>
              <w:t>×</w:t>
            </w:r>
            <w:r w:rsidRPr="0000608C">
              <w:rPr>
                <w:rFonts w:asciiTheme="minorEastAsia" w:hAnsiTheme="minorEastAsia"/>
              </w:rPr>
              <w:t>1</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设备电源</w:t>
            </w:r>
          </w:p>
        </w:tc>
        <w:tc>
          <w:tcPr>
            <w:tcW w:w="7585" w:type="dxa"/>
          </w:tcPr>
          <w:p w:rsidR="00E8515A" w:rsidRPr="0000608C" w:rsidRDefault="00E04A7B" w:rsidP="00E8515A">
            <w:pPr>
              <w:pStyle w:val="af7"/>
              <w:rPr>
                <w:rFonts w:asciiTheme="minorEastAsia" w:hAnsiTheme="minorEastAsia"/>
              </w:rPr>
            </w:pPr>
            <w:r w:rsidRPr="00B51896">
              <w:rPr>
                <w:rFonts w:asciiTheme="minorEastAsia" w:hAnsiTheme="minorEastAsia"/>
              </w:rPr>
              <w:t>DC12V</w:t>
            </w:r>
            <w:r w:rsidRPr="00B51896">
              <w:rPr>
                <w:rFonts w:asciiTheme="minorEastAsia" w:hAnsiTheme="minorEastAsia" w:hint="eastAsia"/>
              </w:rPr>
              <w:t>±</w:t>
            </w:r>
            <w:r w:rsidRPr="00B51896">
              <w:rPr>
                <w:rFonts w:asciiTheme="minorEastAsia" w:hAnsiTheme="minorEastAsia"/>
              </w:rPr>
              <w:t>25%</w:t>
            </w:r>
            <w:r w:rsidRPr="00B51896">
              <w:rPr>
                <w:rFonts w:asciiTheme="minorEastAsia" w:hAnsiTheme="minorEastAsia" w:hint="eastAsia"/>
              </w:rPr>
              <w:t>输入</w:t>
            </w:r>
          </w:p>
        </w:tc>
      </w:tr>
      <w:tr w:rsidR="00E8515A" w:rsidRPr="00E8515A" w:rsidTr="00955880">
        <w:trPr>
          <w:trHeight w:val="199"/>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显示屏</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触摸屏；尺寸</w:t>
            </w:r>
            <w:r w:rsidRPr="0000608C">
              <w:rPr>
                <w:rFonts w:asciiTheme="minorEastAsia" w:hAnsiTheme="minorEastAsia"/>
              </w:rPr>
              <w:t>：</w:t>
            </w:r>
            <w:r w:rsidRPr="0000608C">
              <w:rPr>
                <w:rFonts w:asciiTheme="minorEastAsia" w:hAnsiTheme="minorEastAsia" w:hint="eastAsia"/>
              </w:rPr>
              <w:t>10.1英寸；分辨率</w:t>
            </w:r>
            <w:r w:rsidRPr="0000608C">
              <w:rPr>
                <w:rFonts w:asciiTheme="minorEastAsia" w:hAnsiTheme="minorEastAsia"/>
              </w:rPr>
              <w:t>：800*1280</w:t>
            </w:r>
            <w:r w:rsidRPr="0000608C">
              <w:rPr>
                <w:rFonts w:asciiTheme="minorEastAsia" w:hAnsiTheme="minorEastAsia" w:hint="eastAsia"/>
              </w:rPr>
              <w:t>；</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摄像头</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rPr>
              <w:t>双摄像头</w:t>
            </w:r>
            <w:r w:rsidR="00E04A7B">
              <w:rPr>
                <w:rFonts w:asciiTheme="minorEastAsia" w:hAnsiTheme="minorEastAsia" w:hint="eastAsia"/>
              </w:rPr>
              <w:t>，</w:t>
            </w:r>
            <w:r w:rsidRPr="0000608C">
              <w:rPr>
                <w:rFonts w:asciiTheme="minorEastAsia" w:hAnsiTheme="minorEastAsia"/>
              </w:rPr>
              <w:t>2</w:t>
            </w:r>
            <w:r w:rsidRPr="0000608C">
              <w:rPr>
                <w:rFonts w:asciiTheme="minorEastAsia" w:hAnsiTheme="minorEastAsia" w:hint="eastAsia"/>
              </w:rPr>
              <w:t>00万像素1</w:t>
            </w:r>
            <w:r w:rsidRPr="0000608C">
              <w:rPr>
                <w:rFonts w:asciiTheme="minorEastAsia" w:hAnsiTheme="minorEastAsia"/>
              </w:rPr>
              <w:t>080P</w:t>
            </w:r>
            <w:r w:rsidRPr="0000608C">
              <w:rPr>
                <w:rFonts w:asciiTheme="minorEastAsia" w:hAnsiTheme="minorEastAsia" w:hint="eastAsia"/>
              </w:rPr>
              <w:t xml:space="preserve"> </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补光灯</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一组白光补光灯、一组红外补光灯</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尺寸（长×宽×高）</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rPr>
              <w:t>324.1</w:t>
            </w:r>
            <w:r w:rsidRPr="0000608C">
              <w:rPr>
                <w:rFonts w:asciiTheme="minorEastAsia" w:hAnsiTheme="minorEastAsia" w:hint="eastAsia"/>
              </w:rPr>
              <w:t>mm×1</w:t>
            </w:r>
            <w:r w:rsidRPr="0000608C">
              <w:rPr>
                <w:rFonts w:asciiTheme="minorEastAsia" w:hAnsiTheme="minorEastAsia"/>
              </w:rPr>
              <w:t>71.1</w:t>
            </w:r>
            <w:r w:rsidRPr="0000608C">
              <w:rPr>
                <w:rFonts w:asciiTheme="minorEastAsia" w:hAnsiTheme="minorEastAsia" w:hint="eastAsia"/>
              </w:rPr>
              <w:t>mm×32.8mm</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工作环境</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-20℃~65℃，&lt;95%不凝露</w:t>
            </w:r>
          </w:p>
        </w:tc>
      </w:tr>
      <w:tr w:rsidR="00E8515A" w:rsidRPr="00E8515A" w:rsidTr="00955880">
        <w:trPr>
          <w:trHeight w:val="222"/>
        </w:trPr>
        <w:tc>
          <w:tcPr>
            <w:tcW w:w="2977"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适用场景</w:t>
            </w:r>
          </w:p>
        </w:tc>
        <w:tc>
          <w:tcPr>
            <w:tcW w:w="7585" w:type="dxa"/>
          </w:tcPr>
          <w:p w:rsidR="00E8515A" w:rsidRPr="0000608C" w:rsidRDefault="00E8515A" w:rsidP="00E8515A">
            <w:pPr>
              <w:pStyle w:val="af7"/>
              <w:rPr>
                <w:rFonts w:asciiTheme="minorEastAsia" w:hAnsiTheme="minorEastAsia"/>
              </w:rPr>
            </w:pPr>
            <w:r w:rsidRPr="0000608C">
              <w:rPr>
                <w:rFonts w:asciiTheme="minorEastAsia" w:hAnsiTheme="minorEastAsia" w:hint="eastAsia"/>
              </w:rPr>
              <w:t>室内</w:t>
            </w:r>
            <w:r w:rsidRPr="0000608C">
              <w:rPr>
                <w:rFonts w:asciiTheme="minorEastAsia" w:hAnsiTheme="minorEastAsia"/>
              </w:rPr>
              <w:t>、室外</w:t>
            </w:r>
            <w:r w:rsidRPr="0000608C">
              <w:rPr>
                <w:rFonts w:asciiTheme="minorEastAsia" w:hAnsiTheme="minorEastAsia" w:hint="eastAsia"/>
              </w:rPr>
              <w:t>（</w:t>
            </w:r>
            <w:r w:rsidRPr="0000608C">
              <w:rPr>
                <w:rFonts w:asciiTheme="minorEastAsia" w:hAnsiTheme="minorEastAsia"/>
              </w:rPr>
              <w:t>使用时</w:t>
            </w:r>
            <w:r w:rsidRPr="0000608C">
              <w:rPr>
                <w:rFonts w:asciiTheme="minorEastAsia" w:hAnsiTheme="minorEastAsia" w:hint="eastAsia"/>
              </w:rPr>
              <w:t>需选配防水罩）</w:t>
            </w:r>
          </w:p>
        </w:tc>
      </w:tr>
    </w:tbl>
    <w:p w:rsidR="00E8515A" w:rsidRDefault="00E8515A" w:rsidP="00E8515A">
      <w:pPr>
        <w:pStyle w:val="2"/>
      </w:pPr>
      <w:r>
        <w:rPr>
          <w:rFonts w:hint="eastAsia"/>
        </w:rPr>
        <w:t>配件</w:t>
      </w:r>
      <w:r>
        <w:t>推荐</w:t>
      </w:r>
    </w:p>
    <w:tbl>
      <w:tblPr>
        <w:tblW w:w="10562" w:type="dxa"/>
        <w:tblInd w:w="12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976"/>
        <w:gridCol w:w="7586"/>
      </w:tblGrid>
      <w:tr w:rsidR="00E8515A" w:rsidTr="00C3448F">
        <w:trPr>
          <w:trHeight w:val="221"/>
        </w:trPr>
        <w:tc>
          <w:tcPr>
            <w:tcW w:w="2976" w:type="dxa"/>
            <w:shd w:val="clear" w:color="auto" w:fill="C6DBF7"/>
            <w:vAlign w:val="center"/>
          </w:tcPr>
          <w:p w:rsidR="00E8515A" w:rsidRPr="0000608C" w:rsidRDefault="00E8515A" w:rsidP="009F2EB0">
            <w:pPr>
              <w:pStyle w:val="af6"/>
              <w:rPr>
                <w:rFonts w:asciiTheme="minorEastAsia" w:eastAsiaTheme="minorEastAsia" w:hAnsiTheme="minorEastAsia"/>
                <w:b/>
                <w:szCs w:val="15"/>
              </w:rPr>
            </w:pPr>
            <w:r w:rsidRPr="0000608C">
              <w:rPr>
                <w:rFonts w:asciiTheme="minorEastAsia" w:eastAsiaTheme="minorEastAsia" w:hAnsiTheme="minorEastAsia" w:hint="eastAsia"/>
                <w:szCs w:val="15"/>
              </w:rPr>
              <w:t>配件</w:t>
            </w:r>
          </w:p>
        </w:tc>
        <w:tc>
          <w:tcPr>
            <w:tcW w:w="7586" w:type="dxa"/>
            <w:shd w:val="clear" w:color="auto" w:fill="C6DBF7"/>
            <w:vAlign w:val="center"/>
          </w:tcPr>
          <w:p w:rsidR="00E8515A" w:rsidRPr="0000608C" w:rsidRDefault="00E8515A" w:rsidP="009F2EB0">
            <w:pPr>
              <w:pStyle w:val="af6"/>
              <w:rPr>
                <w:rFonts w:asciiTheme="minorEastAsia" w:eastAsiaTheme="minorEastAsia" w:hAnsiTheme="minorEastAsia"/>
                <w:b/>
                <w:szCs w:val="15"/>
              </w:rPr>
            </w:pPr>
            <w:r w:rsidRPr="0000608C">
              <w:rPr>
                <w:rFonts w:asciiTheme="minorEastAsia" w:eastAsiaTheme="minorEastAsia" w:hAnsiTheme="minorEastAsia" w:hint="eastAsia"/>
                <w:szCs w:val="15"/>
              </w:rPr>
              <w:t>备注</w:t>
            </w:r>
          </w:p>
        </w:tc>
      </w:tr>
      <w:tr w:rsidR="00E8515A" w:rsidTr="00C3448F">
        <w:trPr>
          <w:trHeight w:val="221"/>
        </w:trPr>
        <w:tc>
          <w:tcPr>
            <w:tcW w:w="2976" w:type="dxa"/>
            <w:vAlign w:val="center"/>
          </w:tcPr>
          <w:p w:rsidR="00E8515A" w:rsidRPr="0000608C" w:rsidRDefault="00E8515A" w:rsidP="009F2EB0">
            <w:pPr>
              <w:pStyle w:val="af7"/>
              <w:rPr>
                <w:rFonts w:asciiTheme="minorEastAsia" w:hAnsiTheme="minorEastAsia"/>
              </w:rPr>
            </w:pPr>
            <w:r w:rsidRPr="0000608C">
              <w:rPr>
                <w:rFonts w:asciiTheme="minorEastAsia" w:hAnsiTheme="minorEastAsia"/>
              </w:rPr>
              <w:t>EP-BRS1</w:t>
            </w:r>
          </w:p>
        </w:tc>
        <w:tc>
          <w:tcPr>
            <w:tcW w:w="7586" w:type="dxa"/>
            <w:vAlign w:val="center"/>
          </w:tcPr>
          <w:p w:rsidR="00E8515A" w:rsidRPr="0000608C" w:rsidRDefault="00E8515A" w:rsidP="009F2EB0">
            <w:pPr>
              <w:pStyle w:val="af7"/>
              <w:rPr>
                <w:rFonts w:asciiTheme="minorEastAsia" w:hAnsiTheme="minorEastAsia"/>
              </w:rPr>
            </w:pPr>
            <w:r w:rsidRPr="0000608C">
              <w:rPr>
                <w:rFonts w:asciiTheme="minorEastAsia" w:hAnsiTheme="minorEastAsia" w:hint="eastAsia"/>
              </w:rPr>
              <w:t>安全模块</w:t>
            </w:r>
          </w:p>
        </w:tc>
      </w:tr>
      <w:tr w:rsidR="00E8515A" w:rsidTr="00C3448F">
        <w:trPr>
          <w:trHeight w:val="221"/>
        </w:trPr>
        <w:tc>
          <w:tcPr>
            <w:tcW w:w="2976" w:type="dxa"/>
            <w:vAlign w:val="center"/>
          </w:tcPr>
          <w:p w:rsidR="00E8515A" w:rsidRPr="0000608C" w:rsidRDefault="00E8515A" w:rsidP="009F2EB0">
            <w:pPr>
              <w:pStyle w:val="af7"/>
              <w:rPr>
                <w:rFonts w:asciiTheme="minorEastAsia" w:hAnsiTheme="minorEastAsia"/>
              </w:rPr>
            </w:pPr>
            <w:r w:rsidRPr="0000608C">
              <w:rPr>
                <w:rFonts w:asciiTheme="minorEastAsia" w:hAnsiTheme="minorEastAsia"/>
              </w:rPr>
              <w:t>PWR-DC1202-A-NB</w:t>
            </w:r>
          </w:p>
        </w:tc>
        <w:tc>
          <w:tcPr>
            <w:tcW w:w="7586" w:type="dxa"/>
            <w:vAlign w:val="center"/>
          </w:tcPr>
          <w:p w:rsidR="00E8515A" w:rsidRPr="0000608C" w:rsidRDefault="00E8515A" w:rsidP="009F2EB0">
            <w:pPr>
              <w:pStyle w:val="af7"/>
              <w:rPr>
                <w:rFonts w:asciiTheme="minorEastAsia" w:hAnsiTheme="minorEastAsia"/>
              </w:rPr>
            </w:pPr>
            <w:r w:rsidRPr="0000608C">
              <w:rPr>
                <w:rFonts w:asciiTheme="minorEastAsia" w:hAnsiTheme="minorEastAsia" w:hint="eastAsia"/>
              </w:rPr>
              <w:t>电源</w:t>
            </w:r>
            <w:r w:rsidRPr="0000608C">
              <w:rPr>
                <w:rFonts w:asciiTheme="minorEastAsia" w:hAnsiTheme="minorEastAsia"/>
              </w:rPr>
              <w:t>适配器</w:t>
            </w:r>
          </w:p>
        </w:tc>
      </w:tr>
      <w:tr w:rsidR="0099623B" w:rsidTr="00C3448F">
        <w:trPr>
          <w:trHeight w:val="221"/>
        </w:trPr>
        <w:tc>
          <w:tcPr>
            <w:tcW w:w="2976" w:type="dxa"/>
            <w:vAlign w:val="center"/>
          </w:tcPr>
          <w:p w:rsidR="0099623B" w:rsidRPr="00B51896" w:rsidRDefault="0099623B" w:rsidP="0099623B">
            <w:pPr>
              <w:pStyle w:val="af7"/>
              <w:rPr>
                <w:rFonts w:asciiTheme="minorEastAsia" w:hAnsiTheme="minorEastAsia"/>
              </w:rPr>
            </w:pPr>
            <w:r w:rsidRPr="00260E91">
              <w:rPr>
                <w:rFonts w:asciiTheme="minorEastAsia" w:hAnsiTheme="minorEastAsia"/>
              </w:rPr>
              <w:t>EP-SC5</w:t>
            </w:r>
          </w:p>
        </w:tc>
        <w:tc>
          <w:tcPr>
            <w:tcW w:w="7586" w:type="dxa"/>
            <w:vAlign w:val="center"/>
          </w:tcPr>
          <w:p w:rsidR="0099623B" w:rsidRPr="00B51896" w:rsidRDefault="0099623B" w:rsidP="0099623B">
            <w:pPr>
              <w:pStyle w:val="af7"/>
              <w:rPr>
                <w:rFonts w:asciiTheme="minorEastAsia" w:hAnsiTheme="minorEastAsia"/>
              </w:rPr>
            </w:pPr>
            <w:r w:rsidRPr="00260E91">
              <w:rPr>
                <w:rFonts w:asciiTheme="minorEastAsia" w:hAnsiTheme="minorEastAsia" w:hint="eastAsia"/>
              </w:rPr>
              <w:t>标准款门禁一体机防水护罩</w:t>
            </w:r>
          </w:p>
        </w:tc>
      </w:tr>
    </w:tbl>
    <w:p w:rsidR="00AB7DE3" w:rsidRDefault="00F86300" w:rsidP="00F86300">
      <w:pPr>
        <w:pStyle w:val="2"/>
        <w:rPr>
          <w:noProof/>
        </w:rPr>
      </w:pPr>
      <w:r>
        <w:rPr>
          <w:rFonts w:hint="eastAsia"/>
          <w:noProof/>
        </w:rPr>
        <w:t>产品尺寸</w:t>
      </w:r>
    </w:p>
    <w:p w:rsidR="00F86300" w:rsidRPr="00F86300" w:rsidRDefault="00CD65FC" w:rsidP="0066473C">
      <w:pPr>
        <w:jc w:val="center"/>
      </w:pPr>
      <w:r>
        <w:rPr>
          <w:noProof/>
          <w:kern w:val="0"/>
        </w:rPr>
        <w:pict>
          <v:group id="Group 93" o:spid="_x0000_s1026" style="position:absolute;left:0;text-align:left;margin-left:28.7pt;margin-top:218.25pt;width:457.35pt;height:124.55pt;z-index:251660288" coordorigin="2086,14866" coordsize="7999,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">
            <v:shape id="图片 37" o:spid="_x0000_s1027" type="#_x0000_t75" alt="uniview_中英文" style="position:absolute;left:2086;top:14880;width:1620;height: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">
              <v:imagedata r:id="rId15" o:title="uniview_中英文"/>
            </v:shape>
            <v:group id="Group 95" o:spid="_x0000_s1028" style="position:absolute;left:3733;top:14866;width:6352;height:1792" coordorigin="3733,14866" coordsize="635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202" coordsize="21600,21600" o:spt="202" path="m,l,21600r21600,l21600,xe">
                <v:stroke joinstyle="miter"/>
                <v:path gradientshapeok="t" o:connecttype="rect"/>
              </v:shapetype>
              <v:shape id="Text Box 16" o:spid="_x0000_s1029" type="#_x0000_t202" style="position:absolute;left:3733;top:14881;width:4475;height: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rsidR="006449AC" w:rsidRPr="008A5D2D" w:rsidRDefault="006449AC" w:rsidP="00596976">
                      <w:pPr>
                        <w:rPr>
                          <w:rFonts w:ascii="华文细黑" w:hAnsi="华文细黑"/>
                          <w:b/>
                          <w:color w:val="595959"/>
                          <w:sz w:val="24"/>
                          <w:szCs w:val="24"/>
                        </w:rPr>
                      </w:pPr>
                      <w:r w:rsidRPr="008A5D2D">
                        <w:rPr>
                          <w:rFonts w:ascii="黑体" w:eastAsia="黑体" w:hint="eastAsia"/>
                          <w:b/>
                          <w:color w:val="DE0000"/>
                          <w:sz w:val="24"/>
                          <w:szCs w:val="24"/>
                        </w:rPr>
                        <w:t>浙江宇视科技有限公司</w:t>
                      </w:r>
                    </w:p>
                  </w:txbxContent>
                </v:textbox>
              </v:shape>
              <v:shape id="Text Box 17" o:spid="_x0000_s1030" type="#_x0000_t202" style="position:absolute;left:3733;top:15949;width:6092;height:7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6449AC" w:rsidRPr="00363F0F" w:rsidRDefault="006449AC" w:rsidP="00596976">
                      <w:pPr>
                        <w:spacing w:before="0" w:after="0" w:line="160" w:lineRule="exact"/>
                        <w:rPr>
                          <w:rFonts w:ascii="华文细黑" w:hAnsi="华文细黑"/>
                          <w:color w:val="5A5A5A"/>
                          <w:sz w:val="11"/>
                          <w:szCs w:val="9"/>
                        </w:rPr>
                      </w:pPr>
                      <w:r w:rsidRPr="00363F0F">
                        <w:rPr>
                          <w:rFonts w:ascii="微软雅黑" w:eastAsia="微软雅黑" w:hAnsi="微软雅黑" w:hint="eastAsia"/>
                          <w:color w:val="5A5A5A"/>
                          <w:sz w:val="11"/>
                          <w:szCs w:val="9"/>
                        </w:rPr>
                        <w:t>©</w:t>
                      </w:r>
                      <w:r w:rsidRPr="00363F0F">
                        <w:rPr>
                          <w:rFonts w:ascii="华文细黑" w:hAnsi="华文细黑" w:hint="eastAsia"/>
                          <w:color w:val="5A5A5A"/>
                          <w:sz w:val="11"/>
                          <w:szCs w:val="9"/>
                        </w:rPr>
                        <w:t>201</w:t>
                      </w:r>
                      <w:r>
                        <w:rPr>
                          <w:rFonts w:ascii="华文细黑" w:hAnsi="华文细黑" w:hint="eastAsia"/>
                          <w:color w:val="5A5A5A"/>
                          <w:sz w:val="11"/>
                          <w:szCs w:val="9"/>
                        </w:rPr>
                        <w:t>8</w:t>
                      </w:r>
                      <w:r w:rsidRPr="00363F0F">
                        <w:rPr>
                          <w:rFonts w:ascii="华文细黑" w:hAnsi="华文细黑" w:hint="eastAsia"/>
                          <w:color w:val="5A5A5A"/>
                          <w:sz w:val="11"/>
                          <w:szCs w:val="9"/>
                        </w:rPr>
                        <w:t>浙江宇视科技有限公司版权所有保留一切权利</w:t>
                      </w:r>
                    </w:p>
                    <w:p w:rsidR="006449AC" w:rsidRPr="00363F0F" w:rsidRDefault="006449AC" w:rsidP="00596976">
                      <w:pPr>
                        <w:spacing w:before="0" w:after="0" w:line="160" w:lineRule="exact"/>
                        <w:rPr>
                          <w:rFonts w:ascii="华文细黑" w:hAnsi="华文细黑"/>
                          <w:color w:val="5A5A5A"/>
                          <w:sz w:val="11"/>
                          <w:szCs w:val="9"/>
                        </w:rPr>
                      </w:pPr>
                      <w:r w:rsidRPr="00363F0F">
                        <w:rPr>
                          <w:rFonts w:ascii="华文细黑" w:hAnsi="华文细黑" w:hint="eastAsia"/>
                          <w:color w:val="5A5A5A"/>
                          <w:sz w:val="11"/>
                          <w:szCs w:val="9"/>
                        </w:rPr>
                        <w:t>免责声明：虽然我司试图在本资料中提供准确的信息，但不保证资料的内容不含有技术性误差或印刷性错误，为此我司对本资料中的不准确不承担任何责任。我司保留在没有通知或提示的情况下对本资料的内容进行修改的权利。</w:t>
                      </w:r>
                    </w:p>
                  </w:txbxContent>
                </v:textbox>
              </v:shape>
              <v:shape id="Text Box 18" o:spid="_x0000_s1031" type="#_x0000_t202" style="position:absolute;left:7987;top:14866;width:2098;height:1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6449AC" w:rsidRPr="008C5886" w:rsidRDefault="006449AC" w:rsidP="00596976">
                      <w:pPr>
                        <w:spacing w:before="40"/>
                        <w:rPr>
                          <w:rFonts w:ascii="Arial Unicode MS" w:eastAsia="Arial Unicode MS" w:hAnsi="Arial Unicode MS" w:cs="Arial Unicode MS"/>
                          <w:color w:val="404040"/>
                          <w:sz w:val="11"/>
                          <w:szCs w:val="11"/>
                        </w:rPr>
                      </w:pPr>
                      <w:r w:rsidRPr="008C5886">
                        <w:rPr>
                          <w:rFonts w:ascii="Arial Unicode MS" w:eastAsia="Arial Unicode MS" w:hAnsi="Arial Unicode MS" w:cs="Arial Unicode MS" w:hint="eastAsia"/>
                          <w:color w:val="404040"/>
                          <w:sz w:val="11"/>
                          <w:szCs w:val="11"/>
                        </w:rPr>
                        <w:t>http://</w:t>
                      </w:r>
                      <w:r>
                        <w:rPr>
                          <w:rFonts w:ascii="Arial Unicode MS" w:eastAsia="Arial Unicode MS" w:hAnsi="Arial Unicode MS" w:cs="Arial Unicode MS"/>
                          <w:color w:val="404040"/>
                          <w:sz w:val="11"/>
                          <w:szCs w:val="11"/>
                        </w:rPr>
                        <w:t xml:space="preserve"> www.</w:t>
                      </w:r>
                      <w:r w:rsidRPr="009648C9">
                        <w:rPr>
                          <w:rFonts w:ascii="Arial Unicode MS" w:eastAsia="Arial Unicode MS" w:hAnsi="Arial Unicode MS" w:cs="Arial Unicode MS"/>
                          <w:color w:val="404040"/>
                          <w:sz w:val="11"/>
                          <w:szCs w:val="11"/>
                        </w:rPr>
                        <w:t>uniview.com</w:t>
                      </w:r>
                    </w:p>
                    <w:p w:rsidR="006449AC" w:rsidRPr="008C5886" w:rsidRDefault="006449AC" w:rsidP="00596976">
                      <w:pPr>
                        <w:spacing w:before="40"/>
                        <w:rPr>
                          <w:rFonts w:ascii="黑体" w:eastAsia="黑体"/>
                          <w:b/>
                          <w:color w:val="DE0000"/>
                          <w:sz w:val="17"/>
                          <w:szCs w:val="17"/>
                        </w:rPr>
                      </w:pPr>
                      <w:r w:rsidRPr="008C5886">
                        <w:rPr>
                          <w:rFonts w:ascii="黑体" w:eastAsia="黑体" w:hint="eastAsia"/>
                          <w:b/>
                          <w:color w:val="DE0000"/>
                          <w:sz w:val="17"/>
                          <w:szCs w:val="17"/>
                        </w:rPr>
                        <w:t>客户服务热线</w:t>
                      </w:r>
                    </w:p>
                    <w:p w:rsidR="006449AC" w:rsidRPr="008C5886" w:rsidRDefault="006449AC" w:rsidP="00596976">
                      <w:pPr>
                        <w:spacing w:before="40" w:line="260" w:lineRule="exact"/>
                        <w:rPr>
                          <w:rFonts w:ascii="Impact" w:hAnsi="Impact"/>
                          <w:color w:val="595959"/>
                          <w:sz w:val="24"/>
                          <w:szCs w:val="24"/>
                        </w:rPr>
                      </w:pPr>
                      <w:r w:rsidRPr="008C5886">
                        <w:rPr>
                          <w:rFonts w:ascii="Impact" w:hAnsi="Impact"/>
                          <w:color w:val="595959"/>
                          <w:sz w:val="24"/>
                          <w:szCs w:val="24"/>
                        </w:rPr>
                        <w:t>400-</w:t>
                      </w:r>
                      <w:r>
                        <w:rPr>
                          <w:rFonts w:ascii="Impact" w:hAnsi="Impact" w:hint="eastAsia"/>
                          <w:color w:val="595959"/>
                          <w:sz w:val="24"/>
                          <w:szCs w:val="24"/>
                        </w:rPr>
                        <w:t>655</w:t>
                      </w:r>
                      <w:r w:rsidRPr="008C5886">
                        <w:rPr>
                          <w:rFonts w:ascii="Impact" w:hAnsi="Impact"/>
                          <w:color w:val="595959"/>
                          <w:sz w:val="24"/>
                          <w:szCs w:val="24"/>
                        </w:rPr>
                        <w:t>-</w:t>
                      </w:r>
                      <w:r>
                        <w:rPr>
                          <w:rFonts w:ascii="Impact" w:hAnsi="Impact" w:hint="eastAsia"/>
                          <w:color w:val="595959"/>
                          <w:sz w:val="24"/>
                          <w:szCs w:val="24"/>
                        </w:rPr>
                        <w:t>2828</w:t>
                      </w:r>
                    </w:p>
                  </w:txbxContent>
                </v:textbox>
              </v:shape>
              <v:shape id="Text Box 19" o:spid="_x0000_s1032" type="#_x0000_t202" style="position:absolute;left:3733;top:15379;width:4475;height: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6449AC" w:rsidRPr="00363F0F" w:rsidRDefault="006449AC" w:rsidP="00596976">
                      <w:pPr>
                        <w:spacing w:before="0" w:after="0" w:line="160" w:lineRule="exact"/>
                        <w:rPr>
                          <w:rFonts w:ascii="华文细黑" w:hAnsi="华文细黑"/>
                          <w:b/>
                          <w:color w:val="595959"/>
                          <w:sz w:val="11"/>
                          <w:szCs w:val="10"/>
                        </w:rPr>
                      </w:pPr>
                      <w:r w:rsidRPr="00363F0F">
                        <w:rPr>
                          <w:rFonts w:ascii="华文细黑" w:hAnsi="华文细黑" w:hint="eastAsia"/>
                          <w:b/>
                          <w:color w:val="595959"/>
                          <w:sz w:val="11"/>
                          <w:szCs w:val="10"/>
                        </w:rPr>
                        <w:t>杭州市滨江区江陵路</w:t>
                      </w:r>
                      <w:r w:rsidRPr="00363F0F">
                        <w:rPr>
                          <w:rFonts w:ascii="华文细黑" w:hAnsi="华文细黑" w:hint="eastAsia"/>
                          <w:b/>
                          <w:color w:val="595959"/>
                          <w:sz w:val="11"/>
                          <w:szCs w:val="10"/>
                        </w:rPr>
                        <w:t>88</w:t>
                      </w:r>
                      <w:r w:rsidRPr="00363F0F">
                        <w:rPr>
                          <w:rFonts w:ascii="华文细黑" w:hAnsi="华文细黑" w:hint="eastAsia"/>
                          <w:b/>
                          <w:color w:val="595959"/>
                          <w:sz w:val="11"/>
                          <w:szCs w:val="10"/>
                        </w:rPr>
                        <w:t>号万轮科技园</w:t>
                      </w:r>
                      <w:r w:rsidRPr="00363F0F">
                        <w:rPr>
                          <w:rFonts w:ascii="华文细黑" w:hAnsi="华文细黑" w:hint="eastAsia"/>
                          <w:b/>
                          <w:color w:val="595959"/>
                          <w:sz w:val="11"/>
                          <w:szCs w:val="10"/>
                        </w:rPr>
                        <w:t>10</w:t>
                      </w:r>
                      <w:r w:rsidRPr="00363F0F">
                        <w:rPr>
                          <w:rFonts w:ascii="华文细黑" w:hAnsi="华文细黑" w:hint="eastAsia"/>
                          <w:b/>
                          <w:color w:val="595959"/>
                          <w:sz w:val="11"/>
                          <w:szCs w:val="10"/>
                        </w:rPr>
                        <w:t>号楼南座</w:t>
                      </w:r>
                    </w:p>
                    <w:p w:rsidR="006449AC" w:rsidRPr="00363F0F" w:rsidRDefault="006449AC" w:rsidP="00596976">
                      <w:pPr>
                        <w:spacing w:before="0" w:after="0" w:line="160" w:lineRule="exact"/>
                        <w:rPr>
                          <w:rFonts w:ascii="华文细黑" w:hAnsi="华文细黑"/>
                          <w:b/>
                          <w:color w:val="595959"/>
                          <w:sz w:val="11"/>
                          <w:szCs w:val="10"/>
                        </w:rPr>
                      </w:pPr>
                      <w:r w:rsidRPr="00363F0F">
                        <w:rPr>
                          <w:rFonts w:ascii="华文细黑" w:hAnsi="华文细黑"/>
                          <w:b/>
                          <w:color w:val="595959"/>
                          <w:sz w:val="11"/>
                          <w:szCs w:val="10"/>
                        </w:rPr>
                        <w:t xml:space="preserve">South Tower, Building 10, Wanlun Science Park, 88 Jiangling Road, </w:t>
                      </w:r>
                    </w:p>
                    <w:p w:rsidR="006449AC" w:rsidRPr="00363F0F" w:rsidRDefault="006449AC" w:rsidP="00596976">
                      <w:pPr>
                        <w:spacing w:before="0" w:after="0" w:line="160" w:lineRule="exact"/>
                        <w:rPr>
                          <w:rFonts w:ascii="华文细黑" w:hAnsi="华文细黑"/>
                          <w:b/>
                          <w:color w:val="595959"/>
                          <w:sz w:val="11"/>
                          <w:szCs w:val="10"/>
                        </w:rPr>
                      </w:pPr>
                      <w:r w:rsidRPr="00363F0F">
                        <w:rPr>
                          <w:rFonts w:ascii="华文细黑" w:hAnsi="华文细黑"/>
                          <w:b/>
                          <w:color w:val="595959"/>
                          <w:sz w:val="11"/>
                          <w:szCs w:val="10"/>
                        </w:rPr>
                        <w:t>Hangzhou, P.R.China</w:t>
                      </w:r>
                    </w:p>
                    <w:p w:rsidR="006449AC" w:rsidRPr="006B4DF2" w:rsidRDefault="006449AC" w:rsidP="00596976">
                      <w:pPr>
                        <w:spacing w:line="160" w:lineRule="exact"/>
                        <w:rPr>
                          <w:rFonts w:ascii="华文细黑" w:hAnsi="华文细黑"/>
                          <w:b/>
                          <w:color w:val="595959"/>
                          <w:sz w:val="10"/>
                          <w:szCs w:val="10"/>
                        </w:rPr>
                      </w:pPr>
                      <w:r w:rsidRPr="006B4DF2">
                        <w:rPr>
                          <w:rFonts w:ascii="华文细黑" w:hAnsi="华文细黑" w:hint="eastAsia"/>
                          <w:b/>
                          <w:color w:val="595959"/>
                          <w:sz w:val="10"/>
                          <w:szCs w:val="10"/>
                        </w:rPr>
                        <w:t>邮编：</w:t>
                      </w:r>
                      <w:r w:rsidRPr="006B4DF2">
                        <w:rPr>
                          <w:rFonts w:ascii="华文细黑" w:hAnsi="华文细黑" w:hint="eastAsia"/>
                          <w:b/>
                          <w:color w:val="595959"/>
                          <w:sz w:val="10"/>
                          <w:szCs w:val="10"/>
                        </w:rPr>
                        <w:t>310053</w:t>
                      </w:r>
                    </w:p>
                    <w:p w:rsidR="006449AC" w:rsidRPr="006B4DF2" w:rsidRDefault="006449AC" w:rsidP="00596976">
                      <w:pPr>
                        <w:spacing w:line="160" w:lineRule="exact"/>
                        <w:rPr>
                          <w:rFonts w:ascii="华文细黑" w:hAnsi="华文细黑"/>
                          <w:b/>
                          <w:color w:val="595959"/>
                          <w:sz w:val="10"/>
                          <w:szCs w:val="10"/>
                        </w:rPr>
                      </w:pPr>
                      <w:r w:rsidRPr="006B4DF2">
                        <w:rPr>
                          <w:rFonts w:ascii="华文细黑" w:hAnsi="华文细黑" w:hint="eastAsia"/>
                          <w:b/>
                          <w:color w:val="595959"/>
                          <w:sz w:val="10"/>
                          <w:szCs w:val="10"/>
                        </w:rPr>
                        <w:t>电话：</w:t>
                      </w:r>
                      <w:r w:rsidRPr="006B4DF2">
                        <w:rPr>
                          <w:rFonts w:ascii="华文细黑" w:hAnsi="华文细黑" w:hint="eastAsia"/>
                          <w:b/>
                          <w:color w:val="595959"/>
                          <w:sz w:val="10"/>
                          <w:szCs w:val="10"/>
                        </w:rPr>
                        <w:t>0571-86760000</w:t>
                      </w:r>
                    </w:p>
                    <w:p w:rsidR="006449AC" w:rsidRPr="006B4DF2" w:rsidRDefault="006449AC" w:rsidP="00596976">
                      <w:pPr>
                        <w:spacing w:line="160" w:lineRule="exact"/>
                        <w:rPr>
                          <w:rFonts w:ascii="华文细黑" w:hAnsi="华文细黑"/>
                          <w:b/>
                          <w:color w:val="595959"/>
                          <w:sz w:val="10"/>
                          <w:szCs w:val="10"/>
                        </w:rPr>
                      </w:pPr>
                      <w:r w:rsidRPr="006B4DF2">
                        <w:rPr>
                          <w:rFonts w:ascii="华文细黑" w:hAnsi="华文细黑" w:hint="eastAsia"/>
                          <w:b/>
                          <w:color w:val="595959"/>
                          <w:sz w:val="10"/>
                          <w:szCs w:val="10"/>
                        </w:rPr>
                        <w:t>传真：</w:t>
                      </w:r>
                      <w:r w:rsidRPr="006B4DF2">
                        <w:rPr>
                          <w:rFonts w:ascii="华文细黑" w:hAnsi="华文细黑" w:cs="Arial Unicode MS" w:hint="eastAsia"/>
                          <w:b/>
                          <w:color w:val="595959"/>
                          <w:sz w:val="10"/>
                          <w:szCs w:val="10"/>
                        </w:rPr>
                        <w:t>0571-86760001</w:t>
                      </w:r>
                    </w:p>
                    <w:p w:rsidR="006449AC" w:rsidRPr="003D5A35" w:rsidRDefault="006449AC" w:rsidP="00596976">
                      <w:pPr>
                        <w:rPr>
                          <w:szCs w:val="10"/>
                        </w:rPr>
                      </w:pPr>
                    </w:p>
                  </w:txbxContent>
                </v:textbox>
              </v:shape>
            </v:group>
          </v:group>
        </w:pict>
      </w:r>
      <w:r w:rsidR="004C1162">
        <w:rPr>
          <w:noProof/>
        </w:rPr>
        <w:drawing>
          <wp:inline distT="0" distB="0" distL="0" distR="0" wp14:anchorId="6C0BF687" wp14:editId="1B2F369B">
            <wp:extent cx="3284855" cy="2073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4855" cy="2073275"/>
                    </a:xfrm>
                    <a:prstGeom prst="rect">
                      <a:avLst/>
                    </a:prstGeom>
                  </pic:spPr>
                </pic:pic>
              </a:graphicData>
            </a:graphic>
          </wp:inline>
        </w:drawing>
      </w:r>
    </w:p>
    <w:sectPr w:rsidR="00F86300" w:rsidRPr="00F86300" w:rsidSect="00E8515A">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851" w:right="567" w:bottom="851" w:left="56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FC" w:rsidRDefault="00CD65FC" w:rsidP="009553FA">
      <w:pPr>
        <w:spacing w:before="0" w:after="0"/>
      </w:pPr>
      <w:r>
        <w:separator/>
      </w:r>
    </w:p>
  </w:endnote>
  <w:endnote w:type="continuationSeparator" w:id="0">
    <w:p w:rsidR="00CD65FC" w:rsidRDefault="00CD65FC" w:rsidP="009553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Hv">
    <w:altName w:val="Segoe UI Semibold"/>
    <w:charset w:val="00"/>
    <w:family w:val="swiss"/>
    <w:pitch w:val="variable"/>
    <w:sig w:usb0="00000001" w:usb1="5000204A"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pPr>
      <w:pStyle w:val="aa"/>
    </w:pPr>
    <w:r>
      <w:rPr>
        <w:noProof/>
      </w:rPr>
      <w:pict>
        <v:shapetype id="_x0000_t202" coordsize="21600,21600" o:spt="202" path="m,l,21600r21600,l21600,xe">
          <v:stroke joinstyle="miter"/>
          <v:path gradientshapeok="t" o:connecttype="rect"/>
        </v:shapetype>
        <v:shape id="Text Box 40" o:spid="_x0000_s2084" type="#_x0000_t202" style="position:absolute;margin-left:.55pt;margin-top:17.25pt;width:27pt;height:20.9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ULtgIAAME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6449AC">
                  <w:rPr>
                    <w:noProof/>
                  </w:rPr>
                  <w:t>2</w:t>
                </w:r>
                <w:r>
                  <w:rPr>
                    <w:noProof/>
                  </w:rPr>
                  <w:fldChar w:fldCharType="end"/>
                </w:r>
              </w:p>
            </w:txbxContent>
          </v:textbox>
        </v:shape>
      </w:pict>
    </w:r>
    <w:r>
      <w:rPr>
        <w:noProof/>
      </w:rPr>
      <w:pict>
        <v:group id="Group 37" o:spid="_x0000_s2081" style="position:absolute;margin-left:-43.4pt;margin-top:21.6pt;width:68.2pt;height:16.15pt;z-index:251662336"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">
          <v:rect id="Rectangle 38" o:spid="_x0000_s2083"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" fillcolor="red" stroked="f">
            <v:textbox style="mso-fit-shape-to-text:t"/>
          </v:rect>
          <v:rect id="Rectangle 39" o:spid="_x0000_s2082"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" fillcolor="#3186c5" stroked="f">
            <v:textbox style="mso-fit-shape-to-text:t"/>
          </v:rect>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pPr>
      <w:pStyle w:val="aa"/>
    </w:pPr>
    <w:r>
      <w:rPr>
        <w:noProof/>
      </w:rPr>
      <w:pict>
        <v:shapetype id="_x0000_t202" coordsize="21600,21600" o:spt="202" path="m,l,21600r21600,l21600,xe">
          <v:stroke joinstyle="miter"/>
          <v:path gradientshapeok="t" o:connecttype="rect"/>
        </v:shapetype>
        <v:shape id="Text Box 35" o:spid="_x0000_s2080" type="#_x0000_t202" style="position:absolute;margin-left:482.7pt;margin-top:15pt;width:27pt;height:20.9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117A87">
                  <w:rPr>
                    <w:noProof/>
                  </w:rPr>
                  <w:t>1</w:t>
                </w:r>
                <w:r>
                  <w:rPr>
                    <w:noProof/>
                  </w:rPr>
                  <w:fldChar w:fldCharType="end"/>
                </w:r>
              </w:p>
            </w:txbxContent>
          </v:textbox>
        </v:shape>
      </w:pict>
    </w:r>
    <w:r>
      <w:rPr>
        <w:noProof/>
      </w:rPr>
      <w:pict>
        <v:group id="Group 32" o:spid="_x0000_s2077" style="position:absolute;margin-left:485.4pt;margin-top:19.35pt;width:68.2pt;height:16.15pt;z-index:251660288"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">
          <v:rect id="Rectangle 33" o:spid="_x0000_s2079"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" fillcolor="red" stroked="f">
            <v:textbox style="mso-fit-shape-to-text:t"/>
          </v:rect>
          <v:rect id="Rectangle 34" o:spid="_x0000_s2078"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" fillcolor="#3186c5" stroked="f">
            <v:textbox style="mso-fit-shape-to-text:t"/>
          </v:rect>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rsidP="0063652C">
    <w:pPr>
      <w:pStyle w:val="aa"/>
      <w:jc w:val="right"/>
    </w:pPr>
    <w:r>
      <w:rPr>
        <w:noProof/>
      </w:rPr>
      <w:pict>
        <v:group id="Group 28" o:spid="_x0000_s2071" style="position:absolute;left:0;text-align:left;margin-left:484.85pt;margin-top:19.9pt;width:68.2pt;height:16.15pt;z-index:251652096"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">
          <v:rect id="Rectangle 29" o:spid="_x0000_s2073"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" fillcolor="red" stroked="f">
            <v:textbox style="mso-fit-shape-to-text:t"/>
          </v:rect>
          <v:rect id="Rectangle 30" o:spid="_x0000_s2072"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" fillcolor="#3186c5" stroked="f">
            <v:textbox style="mso-fit-shape-to-text:t"/>
          </v:rect>
        </v:group>
      </w:pict>
    </w:r>
    <w:r>
      <w:rPr>
        <w:noProof/>
      </w:rPr>
      <w:pict>
        <v:shapetype id="_x0000_t202" coordsize="21600,21600" o:spt="202" path="m,l,21600r21600,l21600,xe">
          <v:stroke joinstyle="miter"/>
          <v:path gradientshapeok="t" o:connecttype="rect"/>
        </v:shapetype>
        <v:shape id="Text Box 31" o:spid="_x0000_s2070" type="#_x0000_t202" style="position:absolute;left:0;text-align:left;margin-left:482.05pt;margin-top:15.55pt;width:27pt;height:20.9pt;z-index:2516531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6449AC">
                  <w:rPr>
                    <w:noProof/>
                  </w:rPr>
                  <w:t>1</w:t>
                </w:r>
                <w:r>
                  <w:rPr>
                    <w:noProof/>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pPr>
      <w:pStyle w:val="aa"/>
    </w:pPr>
    <w:r>
      <w:rPr>
        <w:noProof/>
      </w:rPr>
      <w:pict>
        <v:shapetype id="_x0000_t202" coordsize="21600,21600" o:spt="202" path="m,l,21600r21600,l21600,xe">
          <v:stroke joinstyle="miter"/>
          <v:path gradientshapeok="t" o:connecttype="rect"/>
        </v:shapetype>
        <v:shape id="_x0000_s2063" type="#_x0000_t202" style="position:absolute;margin-left:.55pt;margin-top:17.25pt;width:27pt;height:20.9pt;z-index:2516981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117A87">
                  <w:rPr>
                    <w:noProof/>
                  </w:rPr>
                  <w:t>2</w:t>
                </w:r>
                <w:r>
                  <w:rPr>
                    <w:noProof/>
                  </w:rPr>
                  <w:fldChar w:fldCharType="end"/>
                </w:r>
              </w:p>
            </w:txbxContent>
          </v:textbox>
        </v:shape>
      </w:pict>
    </w:r>
    <w:r>
      <w:rPr>
        <w:noProof/>
      </w:rPr>
      <w:pict>
        <v:group id="_x0000_s2060" style="position:absolute;margin-left:-43.4pt;margin-top:21.6pt;width:68.2pt;height:16.15pt;z-index:251697152"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">
          <v:rect id="Rectangle 38" o:spid="_x0000_s2062"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" fillcolor="red" stroked="f">
            <v:textbox style="mso-fit-shape-to-text:t"/>
          </v:rect>
          <v:rect id="Rectangle 39" o:spid="_x0000_s2061"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" fillcolor="#3186c5" stroked="f">
            <v:textbox style="mso-fit-shape-to-text:t"/>
          </v:rect>
        </v:group>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pPr>
      <w:pStyle w:val="aa"/>
    </w:pPr>
    <w:r>
      <w:rPr>
        <w:noProof/>
      </w:rPr>
      <w:pict>
        <v:shapetype id="_x0000_t202" coordsize="21600,21600" o:spt="202" path="m,l,21600r21600,l21600,xe">
          <v:stroke joinstyle="miter"/>
          <v:path gradientshapeok="t" o:connecttype="rect"/>
        </v:shapetype>
        <v:shape id="_x0000_s2059" type="#_x0000_t202" style="position:absolute;margin-left:482.7pt;margin-top:15pt;width:27pt;height:20.9pt;z-index:2516961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00608C">
                  <w:rPr>
                    <w:noProof/>
                  </w:rPr>
                  <w:t>3</w:t>
                </w:r>
                <w:r>
                  <w:rPr>
                    <w:noProof/>
                  </w:rPr>
                  <w:fldChar w:fldCharType="end"/>
                </w:r>
              </w:p>
            </w:txbxContent>
          </v:textbox>
        </v:shape>
      </w:pict>
    </w:r>
    <w:r>
      <w:rPr>
        <w:noProof/>
      </w:rPr>
      <w:pict>
        <v:group id="_x0000_s2056" style="position:absolute;margin-left:485.4pt;margin-top:19.35pt;width:68.2pt;height:16.15pt;z-index:251695104"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">
          <v:rect id="Rectangle 33" o:spid="_x0000_s2058"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" fillcolor="red" stroked="f">
            <v:textbox style="mso-fit-shape-to-text:t"/>
          </v:rect>
          <v:rect id="Rectangle 34" o:spid="_x0000_s2057"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" fillcolor="#3186c5" stroked="f">
            <v:textbox style="mso-fit-shape-to-text:t"/>
          </v:rect>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CD65FC" w:rsidP="0063652C">
    <w:pPr>
      <w:pStyle w:val="aa"/>
      <w:jc w:val="right"/>
    </w:pPr>
    <w:r>
      <w:rPr>
        <w:noProof/>
      </w:rPr>
      <w:pict>
        <v:group id="_x0000_s2050" style="position:absolute;left:0;text-align:left;margin-left:484.85pt;margin-top:19.9pt;width:68.2pt;height:16.15pt;z-index:251689984" coordorigin="10571,15781" coordsize="136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">
          <v:rect id="Rectangle 29" o:spid="_x0000_s2052" style="position:absolute;left:10571;top:1582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" fillcolor="red" stroked="f">
            <v:textbox style="mso-fit-shape-to-text:t"/>
          </v:rect>
          <v:rect id="Rectangle 30" o:spid="_x0000_s2051" style="position:absolute;left:10571;top:15781;width:13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" fillcolor="#3186c5" stroked="f">
            <v:textbox style="mso-fit-shape-to-text:t"/>
          </v:rect>
        </v:group>
      </w:pict>
    </w:r>
    <w:r>
      <w:rPr>
        <w:noProof/>
      </w:rPr>
      <w:pict>
        <v:shapetype id="_x0000_t202" coordsize="21600,21600" o:spt="202" path="m,l,21600r21600,l21600,xe">
          <v:stroke joinstyle="miter"/>
          <v:path gradientshapeok="t" o:connecttype="rect"/>
        </v:shapetype>
        <v:shape id="_x0000_s2049" type="#_x0000_t202" style="position:absolute;left:0;text-align:left;margin-left:482.05pt;margin-top:15.55pt;width:27pt;height:20.9pt;z-index:2516910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" filled="f" stroked="f">
          <v:textbox style="mso-fit-shape-to-text:t" inset="1mm,1mm,1mm,1mm">
            <w:txbxContent>
              <w:p w:rsidR="006449AC" w:rsidRPr="00A472BA" w:rsidRDefault="00155280" w:rsidP="0063652C">
                <w:pPr>
                  <w:pStyle w:val="aa"/>
                  <w:jc w:val="center"/>
                </w:pPr>
                <w:r>
                  <w:rPr>
                    <w:noProof/>
                  </w:rPr>
                  <w:fldChar w:fldCharType="begin"/>
                </w:r>
                <w:r w:rsidR="00F60C7F">
                  <w:rPr>
                    <w:noProof/>
                  </w:rPr>
                  <w:instrText xml:space="preserve"> PAGE   \* MERGEFORMAT </w:instrText>
                </w:r>
                <w:r>
                  <w:rPr>
                    <w:noProof/>
                  </w:rPr>
                  <w:fldChar w:fldCharType="separate"/>
                </w:r>
                <w:r w:rsidR="006449AC">
                  <w:rPr>
                    <w:noProof/>
                  </w:rPr>
                  <w:t>1</w:t>
                </w:r>
                <w:r>
                  <w:rPr>
                    <w:noProof/>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FC" w:rsidRDefault="00CD65FC" w:rsidP="009553FA">
      <w:pPr>
        <w:spacing w:before="0" w:after="0"/>
      </w:pPr>
      <w:r>
        <w:separator/>
      </w:r>
    </w:p>
  </w:footnote>
  <w:footnote w:type="continuationSeparator" w:id="0">
    <w:p w:rsidR="00CD65FC" w:rsidRDefault="00CD65FC" w:rsidP="009553F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Pr="002B778A" w:rsidRDefault="00CD65FC" w:rsidP="000E7B47">
    <w:r>
      <w:rPr>
        <w:noProof/>
      </w:rPr>
      <w:pict>
        <v:shapetype id="_x0000_t202" coordsize="21600,21600" o:spt="202" path="m,l,21600r21600,l21600,xe">
          <v:stroke joinstyle="miter"/>
          <v:path gradientshapeok="t" o:connecttype="rect"/>
        </v:shapetype>
        <v:shape id="文本框 12" o:spid="_x0000_s2090" type="#_x0000_t202" style="position:absolute;left:0;text-align:left;margin-left:424pt;margin-top:-26.15pt;width:121.3pt;height:35.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" filled="f" stroked="f">
          <v:textbox inset=",1mm,,1mm">
            <w:txbxContent>
              <w:p w:rsidR="006449AC" w:rsidRPr="0063652C" w:rsidRDefault="006449AC" w:rsidP="000E7B47">
                <w:pPr>
                  <w:jc w:val="center"/>
                  <w:rPr>
                    <w:rFonts w:ascii="黑体" w:eastAsia="黑体"/>
                    <w:color w:val="FFFFFF"/>
                    <w:sz w:val="40"/>
                    <w:szCs w:val="40"/>
                  </w:rPr>
                </w:pPr>
                <w:r w:rsidRPr="0063652C">
                  <w:rPr>
                    <w:rFonts w:ascii="黑体" w:eastAsia="黑体" w:hint="eastAsia"/>
                    <w:color w:val="FFFFFF"/>
                    <w:sz w:val="40"/>
                    <w:szCs w:val="40"/>
                  </w:rPr>
                  <w:t>产品彩页</w:t>
                </w:r>
              </w:p>
              <w:p w:rsidR="006449AC" w:rsidRPr="00A76088" w:rsidRDefault="006449AC" w:rsidP="000E7B47"/>
            </w:txbxContent>
          </v:textbox>
        </v:shape>
      </w:pict>
    </w:r>
    <w:r>
      <w:rPr>
        <w:noProof/>
      </w:rPr>
      <w:pict>
        <v:rect id="_x0000_s2089" style="position:absolute;left:0;text-align:left;margin-left:.9pt;margin-top:-29.8pt;width:428.2pt;height:4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" fillcolor="#3186c5" stroked="f">
          <v:textbox style="mso-fit-shape-to-text:t"/>
        </v:rect>
      </w:pict>
    </w:r>
    <w:r>
      <w:rPr>
        <w:noProof/>
      </w:rPr>
      <w:pict>
        <v:rect id="_x0000_s2088" style="position:absolute;left:0;text-align:left;margin-left:429.1pt;margin-top:-29.7pt;width:113.4pt;height:42.5pt;z-index:2516838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" fillcolor="#1eb8ce" stroked="f">
          <v:fill color2="#1897c5" rotate="t" angle="90" focus="100%" type="gradient"/>
          <v:textbox style="mso-fit-shape-to-text:t"/>
          <w10:wrap anchorx="margin"/>
        </v:rect>
      </w:pict>
    </w:r>
    <w:r w:rsidR="006449AC" w:rsidRPr="002B778A">
      <w:rPr>
        <w:noProof/>
      </w:rPr>
      <w:drawing>
        <wp:anchor distT="0" distB="0" distL="114300" distR="114300" simplePos="0" relativeHeight="251686912" behindDoc="0" locked="0" layoutInCell="1" allowOverlap="1">
          <wp:simplePos x="0" y="0"/>
          <wp:positionH relativeFrom="column">
            <wp:posOffset>107950</wp:posOffset>
          </wp:positionH>
          <wp:positionV relativeFrom="paragraph">
            <wp:posOffset>-263855</wp:posOffset>
          </wp:positionV>
          <wp:extent cx="1289685" cy="323850"/>
          <wp:effectExtent l="0" t="0" r="0" b="0"/>
          <wp:wrapNone/>
          <wp:docPr id="7" name="图片 5"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p>
  <w:p w:rsidR="006449AC" w:rsidRPr="00F02EDB" w:rsidRDefault="006449AC" w:rsidP="000E7B47">
    <w:pPr>
      <w:tabs>
        <w:tab w:val="left" w:pos="6750"/>
        <w:tab w:val="left" w:pos="747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Pr="002B778A" w:rsidRDefault="00CD65FC" w:rsidP="00F02EDB">
    <w:bookmarkStart w:id="0" w:name="OLE_LINK1"/>
    <w:bookmarkStart w:id="1" w:name="OLE_LINK2"/>
    <w:bookmarkStart w:id="2" w:name="_Hlk482198048"/>
    <w:r>
      <w:rPr>
        <w:noProof/>
      </w:rPr>
      <w:pict>
        <v:shapetype id="_x0000_t202" coordsize="21600,21600" o:spt="202" path="m,l,21600r21600,l21600,xe">
          <v:stroke joinstyle="miter"/>
          <v:path gradientshapeok="t" o:connecttype="rect"/>
        </v:shapetype>
        <v:shape id="_x0000_s2087" type="#_x0000_t202" style="position:absolute;left:0;text-align:left;margin-left:424pt;margin-top:-26.15pt;width:121.3pt;height:35.7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" filled="f" stroked="f">
          <v:textbox inset=",1mm,,1mm">
            <w:txbxContent>
              <w:p w:rsidR="006449AC" w:rsidRPr="0063652C" w:rsidRDefault="006449AC" w:rsidP="00F02EDB">
                <w:pPr>
                  <w:jc w:val="center"/>
                  <w:rPr>
                    <w:rFonts w:ascii="黑体" w:eastAsia="黑体"/>
                    <w:color w:val="FFFFFF"/>
                    <w:sz w:val="40"/>
                    <w:szCs w:val="40"/>
                  </w:rPr>
                </w:pPr>
                <w:r w:rsidRPr="0063652C">
                  <w:rPr>
                    <w:rFonts w:ascii="黑体" w:eastAsia="黑体" w:hint="eastAsia"/>
                    <w:color w:val="FFFFFF"/>
                    <w:sz w:val="40"/>
                    <w:szCs w:val="40"/>
                  </w:rPr>
                  <w:t>产品彩页</w:t>
                </w:r>
              </w:p>
              <w:p w:rsidR="006449AC" w:rsidRPr="00A76088" w:rsidRDefault="006449AC" w:rsidP="00F02EDB"/>
            </w:txbxContent>
          </v:textbox>
        </v:shape>
      </w:pict>
    </w:r>
    <w:r>
      <w:rPr>
        <w:noProof/>
      </w:rPr>
      <w:pict>
        <v:rect id="矩形 13" o:spid="_x0000_s2086" style="position:absolute;left:0;text-align:left;margin-left:.9pt;margin-top:-29.8pt;width:428.2pt;height:42.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" fillcolor="#3186c5" stroked="f">
          <v:textbox style="mso-fit-shape-to-text:t"/>
        </v:rect>
      </w:pict>
    </w:r>
    <w:r>
      <w:rPr>
        <w:noProof/>
      </w:rPr>
      <w:pict>
        <v:rect id="矩形 14" o:spid="_x0000_s2085" style="position:absolute;left:0;text-align:left;margin-left:429.1pt;margin-top:-29.7pt;width:113.4pt;height:42.5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" fillcolor="#1eb8ce" stroked="f">
          <v:fill color2="#1897c5" rotate="t" angle="90" focus="100%" type="gradient"/>
          <v:textbox style="mso-fit-shape-to-text:t"/>
          <w10:wrap anchorx="margin"/>
        </v:rect>
      </w:pict>
    </w:r>
    <w:r w:rsidR="006449AC" w:rsidRPr="002B778A">
      <w:rPr>
        <w:noProof/>
      </w:rPr>
      <w:drawing>
        <wp:anchor distT="0" distB="0" distL="114300" distR="114300" simplePos="0" relativeHeight="251681792" behindDoc="0" locked="0" layoutInCell="1" allowOverlap="1">
          <wp:simplePos x="0" y="0"/>
          <wp:positionH relativeFrom="column">
            <wp:posOffset>107950</wp:posOffset>
          </wp:positionH>
          <wp:positionV relativeFrom="paragraph">
            <wp:posOffset>-263855</wp:posOffset>
          </wp:positionV>
          <wp:extent cx="1289685" cy="323850"/>
          <wp:effectExtent l="0" t="0" r="0" b="0"/>
          <wp:wrapNone/>
          <wp:docPr id="8" name="图片 8"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p>
  <w:p w:rsidR="006449AC" w:rsidRPr="00F02EDB" w:rsidRDefault="006449AC" w:rsidP="00F02EDB">
    <w:pPr>
      <w:tabs>
        <w:tab w:val="left" w:pos="6750"/>
        <w:tab w:val="left" w:pos="7470"/>
      </w:tabs>
    </w:pPr>
    <w:r>
      <w:tab/>
    </w:r>
    <w:r>
      <w:tab/>
    </w:r>
    <w:bookmarkEnd w:id="0"/>
    <w:bookmarkEnd w:id="1"/>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6449AC" w:rsidP="00E022F5">
    <w:r>
      <w:rPr>
        <w:noProof/>
      </w:rPr>
      <w:drawing>
        <wp:anchor distT="0" distB="0" distL="114300" distR="114300" simplePos="0" relativeHeight="251649024" behindDoc="0" locked="0" layoutInCell="1" allowOverlap="1">
          <wp:simplePos x="0" y="0"/>
          <wp:positionH relativeFrom="column">
            <wp:posOffset>116840</wp:posOffset>
          </wp:positionH>
          <wp:positionV relativeFrom="paragraph">
            <wp:posOffset>-264160</wp:posOffset>
          </wp:positionV>
          <wp:extent cx="1289685" cy="323850"/>
          <wp:effectExtent l="19050" t="0" r="5715" b="0"/>
          <wp:wrapNone/>
          <wp:docPr id="9" name="图片 9"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r w:rsidR="00CD65FC">
      <w:rPr>
        <w:noProof/>
      </w:rPr>
      <w:pict>
        <v:shapetype id="_x0000_t202" coordsize="21600,21600" o:spt="202" path="m,l,21600r21600,l21600,xe">
          <v:stroke joinstyle="miter"/>
          <v:path gradientshapeok="t" o:connecttype="rect"/>
        </v:shapetype>
        <v:shape id="Text Box 5" o:spid="_x0000_s2076" type="#_x0000_t202" style="position:absolute;left:0;text-align:left;margin-left:416.65pt;margin-top:-25.15pt;width:106.45pt;height:35.7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" filled="f" stroked="f">
          <v:textbox inset=",1mm,,1mm">
            <w:txbxContent>
              <w:p w:rsidR="006449AC" w:rsidRPr="0063652C" w:rsidRDefault="006449AC" w:rsidP="00D57832">
                <w:pPr>
                  <w:rPr>
                    <w:rFonts w:ascii="黑体" w:eastAsia="黑体"/>
                    <w:color w:val="FFFFFF"/>
                    <w:sz w:val="40"/>
                    <w:szCs w:val="40"/>
                  </w:rPr>
                </w:pPr>
                <w:r w:rsidRPr="0063652C">
                  <w:rPr>
                    <w:rFonts w:ascii="黑体" w:eastAsia="黑体" w:hint="eastAsia"/>
                    <w:color w:val="FFFFFF"/>
                    <w:sz w:val="40"/>
                    <w:szCs w:val="40"/>
                  </w:rPr>
                  <w:t>产品彩页</w:t>
                </w:r>
              </w:p>
            </w:txbxContent>
          </v:textbox>
        </v:shape>
      </w:pict>
    </w:r>
    <w:r w:rsidR="00CD65FC">
      <w:rPr>
        <w:noProof/>
      </w:rPr>
      <w:pict>
        <v:rect id="Rectangle 27" o:spid="_x0000_s2075" style="position:absolute;left:0;text-align:left;margin-left:0;margin-top:-28.65pt;width:413.3pt;height:42.5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" fillcolor="#3186c5" stroked="f">
          <v:textbox style="mso-fit-shape-to-text:t"/>
        </v:rect>
      </w:pict>
    </w:r>
    <w:r w:rsidR="00CD65FC">
      <w:rPr>
        <w:noProof/>
      </w:rPr>
      <w:pict>
        <v:rect id="Rectangle 26" o:spid="_x0000_s2074" style="position:absolute;left:0;text-align:left;margin-left:414pt;margin-top:-28.65pt;width:117pt;height:42.5pt;z-index:251657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" fillcolor="#1eb8ce" stroked="f">
          <v:fill color2="#1897c5" rotate="t" angle="90" focus="100%" type="gradient"/>
          <v:textbox style="mso-fit-shape-to-text:t"/>
        </v:rect>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Pr="002B778A" w:rsidRDefault="00CD65FC" w:rsidP="000E7B47">
    <w:r>
      <w:rPr>
        <w:noProof/>
      </w:rPr>
      <w:pict>
        <v:shapetype id="_x0000_t202" coordsize="21600,21600" o:spt="202" path="m,l,21600r21600,l21600,xe">
          <v:stroke joinstyle="miter"/>
          <v:path gradientshapeok="t" o:connecttype="rect"/>
        </v:shapetype>
        <v:shape id="_x0000_s2069" type="#_x0000_t202" style="position:absolute;left:0;text-align:left;margin-left:424pt;margin-top:-26.15pt;width:121.3pt;height:35.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" filled="f" stroked="f">
          <v:textbox inset=",1mm,,1mm">
            <w:txbxContent>
              <w:p w:rsidR="006449AC" w:rsidRPr="0063652C" w:rsidRDefault="006449AC" w:rsidP="000E7B47">
                <w:pPr>
                  <w:jc w:val="center"/>
                  <w:rPr>
                    <w:rFonts w:ascii="黑体" w:eastAsia="黑体"/>
                    <w:color w:val="FFFFFF"/>
                    <w:sz w:val="40"/>
                    <w:szCs w:val="40"/>
                  </w:rPr>
                </w:pPr>
                <w:r w:rsidRPr="0063652C">
                  <w:rPr>
                    <w:rFonts w:ascii="黑体" w:eastAsia="黑体" w:hint="eastAsia"/>
                    <w:color w:val="FFFFFF"/>
                    <w:sz w:val="40"/>
                    <w:szCs w:val="40"/>
                  </w:rPr>
                  <w:t>产品彩页</w:t>
                </w:r>
              </w:p>
              <w:p w:rsidR="006449AC" w:rsidRPr="00A76088" w:rsidRDefault="006449AC" w:rsidP="000E7B47"/>
            </w:txbxContent>
          </v:textbox>
        </v:shape>
      </w:pict>
    </w:r>
    <w:r>
      <w:rPr>
        <w:noProof/>
      </w:rPr>
      <w:pict>
        <v:rect id="_x0000_s2068" style="position:absolute;left:0;text-align:left;margin-left:.9pt;margin-top:-29.8pt;width:428.2pt;height:42.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" fillcolor="#3186c5" stroked="f">
          <v:textbox style="mso-fit-shape-to-text:t"/>
        </v:rect>
      </w:pict>
    </w:r>
    <w:r>
      <w:rPr>
        <w:noProof/>
      </w:rPr>
      <w:pict>
        <v:rect id="_x0000_s2067" style="position:absolute;left:0;text-align:left;margin-left:429.1pt;margin-top:-29.7pt;width:113.4pt;height:42.5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" fillcolor="#1eb8ce" stroked="f">
          <v:fill color2="#1897c5" rotate="t" angle="90" focus="100%" type="gradient"/>
          <v:textbox style="mso-fit-shape-to-text:t"/>
          <w10:wrap anchorx="margin"/>
        </v:rect>
      </w:pict>
    </w:r>
    <w:r w:rsidR="006449AC" w:rsidRPr="002B778A">
      <w:rPr>
        <w:noProof/>
      </w:rPr>
      <w:drawing>
        <wp:anchor distT="0" distB="0" distL="114300" distR="114300" simplePos="0" relativeHeight="251706368" behindDoc="0" locked="0" layoutInCell="1" allowOverlap="1">
          <wp:simplePos x="0" y="0"/>
          <wp:positionH relativeFrom="column">
            <wp:posOffset>107950</wp:posOffset>
          </wp:positionH>
          <wp:positionV relativeFrom="paragraph">
            <wp:posOffset>-263855</wp:posOffset>
          </wp:positionV>
          <wp:extent cx="1289685" cy="323850"/>
          <wp:effectExtent l="0" t="0" r="0" b="0"/>
          <wp:wrapNone/>
          <wp:docPr id="4" name="图片 5"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p>
  <w:p w:rsidR="006449AC" w:rsidRPr="00F02EDB" w:rsidRDefault="006449AC" w:rsidP="000E7B47">
    <w:pPr>
      <w:tabs>
        <w:tab w:val="left" w:pos="6750"/>
        <w:tab w:val="left" w:pos="747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Pr="002B778A" w:rsidRDefault="00CD65FC" w:rsidP="00F02EDB">
    <w:r>
      <w:rPr>
        <w:noProof/>
      </w:rPr>
      <w:pict>
        <v:shapetype id="_x0000_t202" coordsize="21600,21600" o:spt="202" path="m,l,21600r21600,l21600,xe">
          <v:stroke joinstyle="miter"/>
          <v:path gradientshapeok="t" o:connecttype="rect"/>
        </v:shapetype>
        <v:shape id="_x0000_s2066" type="#_x0000_t202" style="position:absolute;left:0;text-align:left;margin-left:424pt;margin-top:-26.15pt;width:121.3pt;height:35.7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" filled="f" stroked="f">
          <v:textbox inset=",1mm,,1mm">
            <w:txbxContent>
              <w:p w:rsidR="006449AC" w:rsidRPr="0063652C" w:rsidRDefault="006449AC" w:rsidP="00F02EDB">
                <w:pPr>
                  <w:jc w:val="center"/>
                  <w:rPr>
                    <w:rFonts w:ascii="黑体" w:eastAsia="黑体"/>
                    <w:color w:val="FFFFFF"/>
                    <w:sz w:val="40"/>
                    <w:szCs w:val="40"/>
                  </w:rPr>
                </w:pPr>
                <w:r w:rsidRPr="0063652C">
                  <w:rPr>
                    <w:rFonts w:ascii="黑体" w:eastAsia="黑体" w:hint="eastAsia"/>
                    <w:color w:val="FFFFFF"/>
                    <w:sz w:val="40"/>
                    <w:szCs w:val="40"/>
                  </w:rPr>
                  <w:t>产品彩页</w:t>
                </w:r>
              </w:p>
              <w:p w:rsidR="006449AC" w:rsidRPr="00A76088" w:rsidRDefault="006449AC" w:rsidP="00F02EDB"/>
            </w:txbxContent>
          </v:textbox>
        </v:shape>
      </w:pict>
    </w:r>
    <w:r>
      <w:rPr>
        <w:noProof/>
      </w:rPr>
      <w:pict>
        <v:rect id="_x0000_s2065" style="position:absolute;left:0;text-align:left;margin-left:.9pt;margin-top:-29.8pt;width:428.2pt;height:4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" fillcolor="#3186c5" stroked="f">
          <v:textbox style="mso-fit-shape-to-text:t"/>
        </v:rect>
      </w:pict>
    </w:r>
    <w:r>
      <w:rPr>
        <w:noProof/>
      </w:rPr>
      <w:pict>
        <v:rect id="_x0000_s2064" style="position:absolute;left:0;text-align:left;margin-left:429.1pt;margin-top:-29.7pt;width:113.4pt;height:42.5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" fillcolor="#1eb8ce" stroked="f">
          <v:fill color2="#1897c5" rotate="t" angle="90" focus="100%" type="gradient"/>
          <v:textbox style="mso-fit-shape-to-text:t"/>
          <w10:wrap anchorx="margin"/>
        </v:rect>
      </w:pict>
    </w:r>
    <w:r w:rsidR="006449AC" w:rsidRPr="002B778A">
      <w:rPr>
        <w:noProof/>
      </w:rPr>
      <w:drawing>
        <wp:anchor distT="0" distB="0" distL="114300" distR="114300" simplePos="0" relativeHeight="251702272" behindDoc="0" locked="0" layoutInCell="1" allowOverlap="1">
          <wp:simplePos x="0" y="0"/>
          <wp:positionH relativeFrom="column">
            <wp:posOffset>107950</wp:posOffset>
          </wp:positionH>
          <wp:positionV relativeFrom="paragraph">
            <wp:posOffset>-263855</wp:posOffset>
          </wp:positionV>
          <wp:extent cx="1289685" cy="323850"/>
          <wp:effectExtent l="0" t="0" r="0" b="0"/>
          <wp:wrapNone/>
          <wp:docPr id="5" name="图片 5"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p>
  <w:p w:rsidR="006449AC" w:rsidRPr="00F02EDB" w:rsidRDefault="006449AC" w:rsidP="00F02EDB">
    <w:pPr>
      <w:tabs>
        <w:tab w:val="left" w:pos="6750"/>
        <w:tab w:val="left" w:pos="747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9AC" w:rsidRDefault="006449AC" w:rsidP="00E022F5">
    <w:r>
      <w:rPr>
        <w:noProof/>
      </w:rPr>
      <w:drawing>
        <wp:anchor distT="0" distB="0" distL="114300" distR="114300" simplePos="0" relativeHeight="251688960" behindDoc="0" locked="0" layoutInCell="1" allowOverlap="1">
          <wp:simplePos x="0" y="0"/>
          <wp:positionH relativeFrom="column">
            <wp:posOffset>116840</wp:posOffset>
          </wp:positionH>
          <wp:positionV relativeFrom="paragraph">
            <wp:posOffset>-264160</wp:posOffset>
          </wp:positionV>
          <wp:extent cx="1289685" cy="323850"/>
          <wp:effectExtent l="19050" t="0" r="5715" b="0"/>
          <wp:wrapNone/>
          <wp:docPr id="6" name="图片 6" descr="E:\01-宇视制造切换\02-宇视logo\univie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01-宇视制造切换\02-宇视logo\uniview_white.png"/>
                  <pic:cNvPicPr>
                    <a:picLocks noChangeAspect="1" noChangeArrowheads="1"/>
                  </pic:cNvPicPr>
                </pic:nvPicPr>
                <pic:blipFill>
                  <a:blip r:embed="rId1"/>
                  <a:srcRect/>
                  <a:stretch>
                    <a:fillRect/>
                  </a:stretch>
                </pic:blipFill>
                <pic:spPr bwMode="auto">
                  <a:xfrm>
                    <a:off x="0" y="0"/>
                    <a:ext cx="1289685" cy="323850"/>
                  </a:xfrm>
                  <a:prstGeom prst="rect">
                    <a:avLst/>
                  </a:prstGeom>
                  <a:noFill/>
                  <a:ln w="9525">
                    <a:noFill/>
                    <a:miter lim="800000"/>
                    <a:headEnd/>
                    <a:tailEnd/>
                  </a:ln>
                </pic:spPr>
              </pic:pic>
            </a:graphicData>
          </a:graphic>
        </wp:anchor>
      </w:drawing>
    </w:r>
    <w:r w:rsidR="00CD65FC">
      <w:rPr>
        <w:noProof/>
      </w:rPr>
      <w:pict>
        <v:shapetype id="_x0000_t202" coordsize="21600,21600" o:spt="202" path="m,l,21600r21600,l21600,xe">
          <v:stroke joinstyle="miter"/>
          <v:path gradientshapeok="t" o:connecttype="rect"/>
        </v:shapetype>
        <v:shape id="_x0000_s2055" type="#_x0000_t202" style="position:absolute;left:0;text-align:left;margin-left:416.65pt;margin-top:-25.15pt;width:106.45pt;height:35.7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3UvAIAAMMFAAAOAAAAZHJzL2Uyb0RvYy54bWysVNtunDAQfa/Uf7D8ToBdQwC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" filled="f" stroked="f">
          <v:textbox inset=",1mm,,1mm">
            <w:txbxContent>
              <w:p w:rsidR="006449AC" w:rsidRPr="0063652C" w:rsidRDefault="006449AC" w:rsidP="00D57832">
                <w:pPr>
                  <w:rPr>
                    <w:rFonts w:ascii="黑体" w:eastAsia="黑体"/>
                    <w:color w:val="FFFFFF"/>
                    <w:sz w:val="40"/>
                    <w:szCs w:val="40"/>
                  </w:rPr>
                </w:pPr>
                <w:r w:rsidRPr="0063652C">
                  <w:rPr>
                    <w:rFonts w:ascii="黑体" w:eastAsia="黑体" w:hint="eastAsia"/>
                    <w:color w:val="FFFFFF"/>
                    <w:sz w:val="40"/>
                    <w:szCs w:val="40"/>
                  </w:rPr>
                  <w:t>产品彩页</w:t>
                </w:r>
              </w:p>
            </w:txbxContent>
          </v:textbox>
        </v:shape>
      </w:pict>
    </w:r>
    <w:r w:rsidR="00CD65FC">
      <w:rPr>
        <w:noProof/>
      </w:rPr>
      <w:pict>
        <v:rect id="_x0000_s2054" style="position:absolute;left:0;text-align:left;margin-left:0;margin-top:-28.65pt;width:413.3pt;height:42.5pt;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" fillcolor="#3186c5" stroked="f">
          <v:textbox style="mso-fit-shape-to-text:t"/>
        </v:rect>
      </w:pict>
    </w:r>
    <w:r w:rsidR="00CD65FC">
      <w:rPr>
        <w:noProof/>
      </w:rPr>
      <w:pict>
        <v:rect id="_x0000_s2053" style="position:absolute;left:0;text-align:left;margin-left:414pt;margin-top:-28.65pt;width:117pt;height:42.5pt;z-index:2516920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" fillcolor="#1eb8ce" stroked="f">
          <v:fill color2="#1897c5" rotate="t" angle="90" focus="100%" type="gradient"/>
          <v:textbox style="mso-fit-shape-to-text: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4.25pt;height:57pt" o:bullet="t">
        <v:imagedata r:id="rId1" o:title="level2"/>
      </v:shape>
    </w:pict>
  </w:numPicBullet>
  <w:numPicBullet w:numPicBulletId="1">
    <w:pict>
      <v:shape id="_x0000_i1044" type="#_x0000_t75" style="width:259.5pt;height:60pt" o:bullet="t">
        <v:imagedata r:id="rId2" o:title="3"/>
      </v:shape>
    </w:pict>
  </w:numPicBullet>
  <w:numPicBullet w:numPicBulletId="2">
    <w:pict>
      <v:shape id="_x0000_i1045" type="#_x0000_t75" style="width:156.75pt;height:60pt" o:bullet="t">
        <v:imagedata r:id="rId3" o:title="2"/>
      </v:shape>
    </w:pict>
  </w:numPicBullet>
  <w:numPicBullet w:numPicBulletId="3">
    <w:pict>
      <v:shape id="_x0000_i1046" type="#_x0000_t75" style="width:3in;height:3in" o:bullet="t">
        <v:imagedata r:id="rId4" o:title="1"/>
      </v:shape>
    </w:pict>
  </w:numPicBullet>
  <w:numPicBullet w:numPicBulletId="4">
    <w:pict>
      <v:shape id="_x0000_i1047" type="#_x0000_t75" style="width:3in;height:3in" o:bullet="t">
        <v:imagedata r:id="rId5" o:title="2"/>
      </v:shape>
    </w:pict>
  </w:numPicBullet>
  <w:numPicBullet w:numPicBulletId="5">
    <w:pict>
      <v:shape id="_x0000_i1048" type="#_x0000_t75" style="width:3in;height:3in" o:bullet="t">
        <v:imagedata r:id="rId6" o:title="3"/>
      </v:shape>
    </w:pict>
  </w:numPicBullet>
  <w:numPicBullet w:numPicBulletId="6">
    <w:pict>
      <v:shape id="_x0000_i1049" type="#_x0000_t75" style="width:3in;height:3in" o:bullet="t">
        <v:imagedata r:id="rId7" o:title="2"/>
      </v:shape>
    </w:pict>
  </w:numPicBullet>
  <w:numPicBullet w:numPicBulletId="7">
    <w:pict>
      <v:shape id="_x0000_i1050" type="#_x0000_t75" style="width:3in;height:3in" o:bullet="t">
        <v:imagedata r:id="rId8" o:title="2"/>
      </v:shape>
    </w:pict>
  </w:numPicBullet>
  <w:numPicBullet w:numPicBulletId="8">
    <w:pict>
      <v:shape id="_x0000_i1051" type="#_x0000_t75" style="width:3in;height:3in" o:bullet="t">
        <v:imagedata r:id="rId9" o:title="2"/>
      </v:shape>
    </w:pict>
  </w:numPicBullet>
  <w:numPicBullet w:numPicBulletId="9">
    <w:pict>
      <v:shape id="_x0000_i1052" type="#_x0000_t75" style="width:3in;height:3in" o:bullet="t">
        <v:imagedata r:id="rId10" o:title="3"/>
      </v:shape>
    </w:pict>
  </w:numPicBullet>
  <w:numPicBullet w:numPicBulletId="10">
    <w:pict>
      <v:shape id="_x0000_i1053" type="#_x0000_t75" style="width:3in;height:3in" o:bullet="t">
        <v:imagedata r:id="rId11" o:title="3"/>
      </v:shape>
    </w:pict>
  </w:numPicBullet>
  <w:numPicBullet w:numPicBulletId="11">
    <w:pict>
      <v:shape id="_x0000_i1054" type="#_x0000_t75" style="width:3in;height:3in" o:bullet="t">
        <v:imagedata r:id="rId12" o:title="2"/>
      </v:shape>
    </w:pict>
  </w:numPicBullet>
  <w:numPicBullet w:numPicBulletId="12">
    <w:pict>
      <v:shape id="_x0000_i1055" type="#_x0000_t75" style="width:3in;height:3in" o:bullet="t">
        <v:imagedata r:id="rId13" o:title="3"/>
      </v:shape>
    </w:pict>
  </w:numPicBullet>
  <w:numPicBullet w:numPicBulletId="13">
    <w:pict>
      <v:shape id="_x0000_i1056" type="#_x0000_t75" style="width:3in;height:3in" o:bullet="t">
        <v:imagedata r:id="rId14" o:title="list-1"/>
      </v:shape>
    </w:pict>
  </w:numPicBullet>
  <w:numPicBullet w:numPicBulletId="14">
    <w:pict>
      <v:shape id="_x0000_i1057" type="#_x0000_t75" style="width:3in;height:3in" o:bullet="t">
        <v:imagedata r:id="rId15" o:title="list-2"/>
      </v:shape>
    </w:pict>
  </w:numPicBullet>
  <w:numPicBullet w:numPicBulletId="15">
    <w:pict>
      <v:shape id="_x0000_i1058" type="#_x0000_t75" style="width:3in;height:3in" o:bullet="t">
        <v:imagedata r:id="rId16" o:title="list-3"/>
      </v:shape>
    </w:pict>
  </w:numPicBullet>
  <w:abstractNum w:abstractNumId="0">
    <w:nsid w:val="19593180"/>
    <w:multiLevelType w:val="multilevel"/>
    <w:tmpl w:val="4FA83610"/>
    <w:lvl w:ilvl="0">
      <w:start w:val="1"/>
      <w:numFmt w:val="bullet"/>
      <w:pStyle w:val="ItemList2"/>
      <w:lvlText w:val=""/>
      <w:lvlPicBulletId w:val="14"/>
      <w:lvlJc w:val="left"/>
      <w:pPr>
        <w:ind w:left="760" w:hanging="420"/>
      </w:pPr>
      <w:rPr>
        <w:rFonts w:ascii="Symbol" w:hAnsi="Symbol" w:hint="default"/>
        <w:color w:val="auto"/>
        <w:position w:val="-2"/>
        <w:sz w:val="15"/>
        <w:szCs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03C58B7"/>
    <w:multiLevelType w:val="multilevel"/>
    <w:tmpl w:val="18BC43DA"/>
    <w:lvl w:ilvl="0">
      <w:start w:val="1"/>
      <w:numFmt w:val="bullet"/>
      <w:lvlText w:val=""/>
      <w:lvlPicBulletId w:val="11"/>
      <w:lvlJc w:val="left"/>
      <w:pPr>
        <w:ind w:left="760" w:hanging="420"/>
      </w:pPr>
      <w:rPr>
        <w:rFonts w:ascii="Symbol" w:hAnsi="Symbol" w:hint="default"/>
        <w:color w:val="auto"/>
        <w:position w:val="-2"/>
        <w:sz w:val="52"/>
        <w:szCs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ABC1C18"/>
    <w:multiLevelType w:val="hybridMultilevel"/>
    <w:tmpl w:val="1CFE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951"/>
    <w:multiLevelType w:val="multilevel"/>
    <w:tmpl w:val="8A58B34A"/>
    <w:lvl w:ilvl="0">
      <w:start w:val="1"/>
      <w:numFmt w:val="bullet"/>
      <w:pStyle w:val="ItemList3"/>
      <w:lvlText w:val=""/>
      <w:lvlPicBulletId w:val="15"/>
      <w:lvlJc w:val="left"/>
      <w:pPr>
        <w:ind w:left="816" w:hanging="419"/>
      </w:pPr>
      <w:rPr>
        <w:rFonts w:ascii="Symbol" w:hAnsi="Symbol" w:hint="default"/>
        <w:color w:val="auto"/>
        <w:position w:val="-2"/>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3A6E3BF8"/>
    <w:multiLevelType w:val="multilevel"/>
    <w:tmpl w:val="86A281EE"/>
    <w:lvl w:ilvl="0">
      <w:start w:val="1"/>
      <w:numFmt w:val="bullet"/>
      <w:lvlText w:val=""/>
      <w:lvlPicBulletId w:val="13"/>
      <w:lvlJc w:val="left"/>
      <w:pPr>
        <w:ind w:left="420" w:hanging="420"/>
      </w:pPr>
      <w:rPr>
        <w:rFonts w:ascii="Symbol" w:hAnsi="Symbol" w:hint="default"/>
        <w:color w:val="auto"/>
        <w:position w:val="-2"/>
        <w:sz w:val="15"/>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412D18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A56E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59792DE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8">
    <w:nsid w:val="60EE5C4A"/>
    <w:multiLevelType w:val="hybridMultilevel"/>
    <w:tmpl w:val="A928F19E"/>
    <w:lvl w:ilvl="0" w:tplc="DE96BE52">
      <w:start w:val="1"/>
      <w:numFmt w:val="bullet"/>
      <w:lvlText w:val=""/>
      <w:lvlJc w:val="left"/>
      <w:pPr>
        <w:tabs>
          <w:tab w:val="num" w:pos="720"/>
        </w:tabs>
        <w:ind w:left="720" w:hanging="360"/>
      </w:pPr>
      <w:rPr>
        <w:rFonts w:ascii="Wingdings" w:hAnsi="Wingdings" w:hint="default"/>
      </w:rPr>
    </w:lvl>
    <w:lvl w:ilvl="1" w:tplc="C1B4AAAE" w:tentative="1">
      <w:start w:val="1"/>
      <w:numFmt w:val="bullet"/>
      <w:lvlText w:val=""/>
      <w:lvlJc w:val="left"/>
      <w:pPr>
        <w:tabs>
          <w:tab w:val="num" w:pos="1440"/>
        </w:tabs>
        <w:ind w:left="1440" w:hanging="360"/>
      </w:pPr>
      <w:rPr>
        <w:rFonts w:ascii="Wingdings" w:hAnsi="Wingdings" w:hint="default"/>
      </w:rPr>
    </w:lvl>
    <w:lvl w:ilvl="2" w:tplc="46AEF4E4">
      <w:start w:val="1"/>
      <w:numFmt w:val="bullet"/>
      <w:lvlText w:val=""/>
      <w:lvlJc w:val="left"/>
      <w:pPr>
        <w:tabs>
          <w:tab w:val="num" w:pos="2160"/>
        </w:tabs>
        <w:ind w:left="2160" w:hanging="360"/>
      </w:pPr>
      <w:rPr>
        <w:rFonts w:ascii="Wingdings" w:hAnsi="Wingdings" w:hint="default"/>
      </w:rPr>
    </w:lvl>
    <w:lvl w:ilvl="3" w:tplc="82AC9F3A" w:tentative="1">
      <w:start w:val="1"/>
      <w:numFmt w:val="bullet"/>
      <w:lvlText w:val=""/>
      <w:lvlJc w:val="left"/>
      <w:pPr>
        <w:tabs>
          <w:tab w:val="num" w:pos="2880"/>
        </w:tabs>
        <w:ind w:left="2880" w:hanging="360"/>
      </w:pPr>
      <w:rPr>
        <w:rFonts w:ascii="Wingdings" w:hAnsi="Wingdings" w:hint="default"/>
      </w:rPr>
    </w:lvl>
    <w:lvl w:ilvl="4" w:tplc="12DAA6E2" w:tentative="1">
      <w:start w:val="1"/>
      <w:numFmt w:val="bullet"/>
      <w:lvlText w:val=""/>
      <w:lvlJc w:val="left"/>
      <w:pPr>
        <w:tabs>
          <w:tab w:val="num" w:pos="3600"/>
        </w:tabs>
        <w:ind w:left="3600" w:hanging="360"/>
      </w:pPr>
      <w:rPr>
        <w:rFonts w:ascii="Wingdings" w:hAnsi="Wingdings" w:hint="default"/>
      </w:rPr>
    </w:lvl>
    <w:lvl w:ilvl="5" w:tplc="9E827E1E" w:tentative="1">
      <w:start w:val="1"/>
      <w:numFmt w:val="bullet"/>
      <w:lvlText w:val=""/>
      <w:lvlJc w:val="left"/>
      <w:pPr>
        <w:tabs>
          <w:tab w:val="num" w:pos="4320"/>
        </w:tabs>
        <w:ind w:left="4320" w:hanging="360"/>
      </w:pPr>
      <w:rPr>
        <w:rFonts w:ascii="Wingdings" w:hAnsi="Wingdings" w:hint="default"/>
      </w:rPr>
    </w:lvl>
    <w:lvl w:ilvl="6" w:tplc="D868BDF2" w:tentative="1">
      <w:start w:val="1"/>
      <w:numFmt w:val="bullet"/>
      <w:lvlText w:val=""/>
      <w:lvlJc w:val="left"/>
      <w:pPr>
        <w:tabs>
          <w:tab w:val="num" w:pos="5040"/>
        </w:tabs>
        <w:ind w:left="5040" w:hanging="360"/>
      </w:pPr>
      <w:rPr>
        <w:rFonts w:ascii="Wingdings" w:hAnsi="Wingdings" w:hint="default"/>
      </w:rPr>
    </w:lvl>
    <w:lvl w:ilvl="7" w:tplc="957892F4" w:tentative="1">
      <w:start w:val="1"/>
      <w:numFmt w:val="bullet"/>
      <w:lvlText w:val=""/>
      <w:lvlJc w:val="left"/>
      <w:pPr>
        <w:tabs>
          <w:tab w:val="num" w:pos="5760"/>
        </w:tabs>
        <w:ind w:left="5760" w:hanging="360"/>
      </w:pPr>
      <w:rPr>
        <w:rFonts w:ascii="Wingdings" w:hAnsi="Wingdings" w:hint="default"/>
      </w:rPr>
    </w:lvl>
    <w:lvl w:ilvl="8" w:tplc="FDB0D86E" w:tentative="1">
      <w:start w:val="1"/>
      <w:numFmt w:val="bullet"/>
      <w:lvlText w:val=""/>
      <w:lvlJc w:val="left"/>
      <w:pPr>
        <w:tabs>
          <w:tab w:val="num" w:pos="6480"/>
        </w:tabs>
        <w:ind w:left="6480" w:hanging="360"/>
      </w:pPr>
      <w:rPr>
        <w:rFonts w:ascii="Wingdings" w:hAnsi="Wingdings" w:hint="default"/>
      </w:rPr>
    </w:lvl>
  </w:abstractNum>
  <w:abstractNum w:abstractNumId="9">
    <w:nsid w:val="703A3771"/>
    <w:multiLevelType w:val="multilevel"/>
    <w:tmpl w:val="2E142BE6"/>
    <w:lvl w:ilvl="0">
      <w:start w:val="1"/>
      <w:numFmt w:val="bullet"/>
      <w:lvlText w:val=""/>
      <w:lvlPicBulletId w:val="13"/>
      <w:lvlJc w:val="left"/>
      <w:pPr>
        <w:ind w:left="420" w:hanging="420"/>
      </w:pPr>
      <w:rPr>
        <w:rFonts w:ascii="Wingdings" w:hAnsi="Wingdings" w:hint="default"/>
        <w:color w:val="auto"/>
        <w:position w:val="-2"/>
        <w:sz w:val="15"/>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75F928AF"/>
    <w:multiLevelType w:val="hybridMultilevel"/>
    <w:tmpl w:val="01D0D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4"/>
  </w:num>
  <w:num w:numId="5">
    <w:abstractNumId w:val="3"/>
  </w:num>
  <w:num w:numId="6">
    <w:abstractNumId w:val="0"/>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6"/>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2"/>
  </w:num>
  <w:num w:numId="20">
    <w:abstractNumId w:val="4"/>
  </w:num>
  <w:num w:numId="21">
    <w:abstractNumId w:val="4"/>
  </w:num>
  <w:num w:numId="22">
    <w:abstractNumId w:val="4"/>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9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2466"/>
    <w:rsid w:val="0000009C"/>
    <w:rsid w:val="00001BC4"/>
    <w:rsid w:val="00002989"/>
    <w:rsid w:val="00002E26"/>
    <w:rsid w:val="00003F29"/>
    <w:rsid w:val="00004044"/>
    <w:rsid w:val="00004BA6"/>
    <w:rsid w:val="00005474"/>
    <w:rsid w:val="0000608C"/>
    <w:rsid w:val="000060A9"/>
    <w:rsid w:val="00006D44"/>
    <w:rsid w:val="00010588"/>
    <w:rsid w:val="00013FC4"/>
    <w:rsid w:val="0001471B"/>
    <w:rsid w:val="000157C2"/>
    <w:rsid w:val="000165D0"/>
    <w:rsid w:val="00017EC6"/>
    <w:rsid w:val="00020CB5"/>
    <w:rsid w:val="00022D45"/>
    <w:rsid w:val="0002515D"/>
    <w:rsid w:val="00027699"/>
    <w:rsid w:val="0003008D"/>
    <w:rsid w:val="00031B8D"/>
    <w:rsid w:val="00031D4D"/>
    <w:rsid w:val="00034D72"/>
    <w:rsid w:val="00037EBC"/>
    <w:rsid w:val="00040CE7"/>
    <w:rsid w:val="00047C52"/>
    <w:rsid w:val="00050E1A"/>
    <w:rsid w:val="00051DB7"/>
    <w:rsid w:val="00051FAA"/>
    <w:rsid w:val="00054501"/>
    <w:rsid w:val="000555BD"/>
    <w:rsid w:val="0006097A"/>
    <w:rsid w:val="00064EAE"/>
    <w:rsid w:val="00065662"/>
    <w:rsid w:val="00066696"/>
    <w:rsid w:val="000674B0"/>
    <w:rsid w:val="00070D2E"/>
    <w:rsid w:val="00072CD3"/>
    <w:rsid w:val="000734AC"/>
    <w:rsid w:val="00074218"/>
    <w:rsid w:val="00075083"/>
    <w:rsid w:val="00077C11"/>
    <w:rsid w:val="00082C44"/>
    <w:rsid w:val="00083552"/>
    <w:rsid w:val="00083BD7"/>
    <w:rsid w:val="00083CF5"/>
    <w:rsid w:val="00090733"/>
    <w:rsid w:val="0009466F"/>
    <w:rsid w:val="00095371"/>
    <w:rsid w:val="00095EF0"/>
    <w:rsid w:val="0009645D"/>
    <w:rsid w:val="00096A1A"/>
    <w:rsid w:val="00096EE7"/>
    <w:rsid w:val="000971B0"/>
    <w:rsid w:val="00097F3E"/>
    <w:rsid w:val="000A075E"/>
    <w:rsid w:val="000A0E9F"/>
    <w:rsid w:val="000A3812"/>
    <w:rsid w:val="000A526F"/>
    <w:rsid w:val="000A6528"/>
    <w:rsid w:val="000A6881"/>
    <w:rsid w:val="000B054A"/>
    <w:rsid w:val="000B0BC0"/>
    <w:rsid w:val="000B11F4"/>
    <w:rsid w:val="000B3032"/>
    <w:rsid w:val="000B4B0A"/>
    <w:rsid w:val="000B6019"/>
    <w:rsid w:val="000B65FC"/>
    <w:rsid w:val="000B6A00"/>
    <w:rsid w:val="000B708B"/>
    <w:rsid w:val="000C0453"/>
    <w:rsid w:val="000C0730"/>
    <w:rsid w:val="000C34B2"/>
    <w:rsid w:val="000C415F"/>
    <w:rsid w:val="000C479B"/>
    <w:rsid w:val="000C6236"/>
    <w:rsid w:val="000C69FD"/>
    <w:rsid w:val="000C74D1"/>
    <w:rsid w:val="000C789B"/>
    <w:rsid w:val="000C7F1A"/>
    <w:rsid w:val="000D45A1"/>
    <w:rsid w:val="000D5559"/>
    <w:rsid w:val="000D71A4"/>
    <w:rsid w:val="000E0356"/>
    <w:rsid w:val="000E2384"/>
    <w:rsid w:val="000E44AC"/>
    <w:rsid w:val="000E4850"/>
    <w:rsid w:val="000E554B"/>
    <w:rsid w:val="000E6FAC"/>
    <w:rsid w:val="000E7009"/>
    <w:rsid w:val="000E73AC"/>
    <w:rsid w:val="000E7757"/>
    <w:rsid w:val="000E7B47"/>
    <w:rsid w:val="000F335D"/>
    <w:rsid w:val="000F4509"/>
    <w:rsid w:val="000F5B23"/>
    <w:rsid w:val="001008AC"/>
    <w:rsid w:val="001030A5"/>
    <w:rsid w:val="00103FA1"/>
    <w:rsid w:val="0010533A"/>
    <w:rsid w:val="001068D7"/>
    <w:rsid w:val="00107272"/>
    <w:rsid w:val="0011161D"/>
    <w:rsid w:val="00111971"/>
    <w:rsid w:val="00111989"/>
    <w:rsid w:val="001138F8"/>
    <w:rsid w:val="0011595A"/>
    <w:rsid w:val="001169EF"/>
    <w:rsid w:val="00117A87"/>
    <w:rsid w:val="00122597"/>
    <w:rsid w:val="00124BD2"/>
    <w:rsid w:val="00126E16"/>
    <w:rsid w:val="0012776F"/>
    <w:rsid w:val="00127E0C"/>
    <w:rsid w:val="001303C9"/>
    <w:rsid w:val="001304B1"/>
    <w:rsid w:val="00130F09"/>
    <w:rsid w:val="001321E6"/>
    <w:rsid w:val="0013518A"/>
    <w:rsid w:val="00135BBA"/>
    <w:rsid w:val="00142519"/>
    <w:rsid w:val="001426DE"/>
    <w:rsid w:val="00142DDB"/>
    <w:rsid w:val="00143456"/>
    <w:rsid w:val="00143D9E"/>
    <w:rsid w:val="00145CA1"/>
    <w:rsid w:val="001461D6"/>
    <w:rsid w:val="00151899"/>
    <w:rsid w:val="0015268E"/>
    <w:rsid w:val="00155044"/>
    <w:rsid w:val="00155280"/>
    <w:rsid w:val="00155BD1"/>
    <w:rsid w:val="00156CD2"/>
    <w:rsid w:val="00157641"/>
    <w:rsid w:val="001631C7"/>
    <w:rsid w:val="001635BC"/>
    <w:rsid w:val="0016571D"/>
    <w:rsid w:val="00166DC4"/>
    <w:rsid w:val="00172711"/>
    <w:rsid w:val="00172FE5"/>
    <w:rsid w:val="001739C3"/>
    <w:rsid w:val="001754A5"/>
    <w:rsid w:val="001761C8"/>
    <w:rsid w:val="00180265"/>
    <w:rsid w:val="00181842"/>
    <w:rsid w:val="00183FA4"/>
    <w:rsid w:val="00184C71"/>
    <w:rsid w:val="00192AEE"/>
    <w:rsid w:val="001945AF"/>
    <w:rsid w:val="001963A9"/>
    <w:rsid w:val="00196D5C"/>
    <w:rsid w:val="00197E2B"/>
    <w:rsid w:val="001A04FE"/>
    <w:rsid w:val="001A27D3"/>
    <w:rsid w:val="001A3593"/>
    <w:rsid w:val="001A7F74"/>
    <w:rsid w:val="001B000D"/>
    <w:rsid w:val="001B0BE2"/>
    <w:rsid w:val="001B18AE"/>
    <w:rsid w:val="001B3084"/>
    <w:rsid w:val="001B30A7"/>
    <w:rsid w:val="001B3B5D"/>
    <w:rsid w:val="001B5A25"/>
    <w:rsid w:val="001C0500"/>
    <w:rsid w:val="001C3384"/>
    <w:rsid w:val="001C4581"/>
    <w:rsid w:val="001C46E3"/>
    <w:rsid w:val="001C57FE"/>
    <w:rsid w:val="001D1C39"/>
    <w:rsid w:val="001D603D"/>
    <w:rsid w:val="001D6B8E"/>
    <w:rsid w:val="001D6CAC"/>
    <w:rsid w:val="001D746A"/>
    <w:rsid w:val="001D7613"/>
    <w:rsid w:val="001E0119"/>
    <w:rsid w:val="001E09ED"/>
    <w:rsid w:val="001E224D"/>
    <w:rsid w:val="001E2BFA"/>
    <w:rsid w:val="001E3300"/>
    <w:rsid w:val="001E3E3E"/>
    <w:rsid w:val="001E5D63"/>
    <w:rsid w:val="001F6362"/>
    <w:rsid w:val="001F71B5"/>
    <w:rsid w:val="00200518"/>
    <w:rsid w:val="00202B5A"/>
    <w:rsid w:val="002044BA"/>
    <w:rsid w:val="00206C3A"/>
    <w:rsid w:val="00207887"/>
    <w:rsid w:val="00211067"/>
    <w:rsid w:val="0021119A"/>
    <w:rsid w:val="00212773"/>
    <w:rsid w:val="00213515"/>
    <w:rsid w:val="00215832"/>
    <w:rsid w:val="0021617D"/>
    <w:rsid w:val="00221C30"/>
    <w:rsid w:val="00223A9F"/>
    <w:rsid w:val="00223C07"/>
    <w:rsid w:val="00226C32"/>
    <w:rsid w:val="002308AA"/>
    <w:rsid w:val="00233CF7"/>
    <w:rsid w:val="00235412"/>
    <w:rsid w:val="00236501"/>
    <w:rsid w:val="00236D1B"/>
    <w:rsid w:val="00236F8B"/>
    <w:rsid w:val="00241694"/>
    <w:rsid w:val="0024262E"/>
    <w:rsid w:val="00242646"/>
    <w:rsid w:val="00242C11"/>
    <w:rsid w:val="0024369A"/>
    <w:rsid w:val="002442F6"/>
    <w:rsid w:val="0024583E"/>
    <w:rsid w:val="00246E93"/>
    <w:rsid w:val="002514D0"/>
    <w:rsid w:val="00253C44"/>
    <w:rsid w:val="002554ED"/>
    <w:rsid w:val="00257D78"/>
    <w:rsid w:val="00257FC8"/>
    <w:rsid w:val="0026226A"/>
    <w:rsid w:val="00262FFF"/>
    <w:rsid w:val="00263C55"/>
    <w:rsid w:val="002642BA"/>
    <w:rsid w:val="0026478D"/>
    <w:rsid w:val="0026592F"/>
    <w:rsid w:val="00267225"/>
    <w:rsid w:val="002712D8"/>
    <w:rsid w:val="002715FB"/>
    <w:rsid w:val="00272AF0"/>
    <w:rsid w:val="0027338F"/>
    <w:rsid w:val="00273A39"/>
    <w:rsid w:val="0027445F"/>
    <w:rsid w:val="00276523"/>
    <w:rsid w:val="00277E08"/>
    <w:rsid w:val="00281CAF"/>
    <w:rsid w:val="00281EB9"/>
    <w:rsid w:val="00282A8D"/>
    <w:rsid w:val="00283A91"/>
    <w:rsid w:val="0028747C"/>
    <w:rsid w:val="00290530"/>
    <w:rsid w:val="00290681"/>
    <w:rsid w:val="00290776"/>
    <w:rsid w:val="00292AE6"/>
    <w:rsid w:val="002947E0"/>
    <w:rsid w:val="00296010"/>
    <w:rsid w:val="002968A4"/>
    <w:rsid w:val="00296AEA"/>
    <w:rsid w:val="00296CE1"/>
    <w:rsid w:val="0029732B"/>
    <w:rsid w:val="002A1365"/>
    <w:rsid w:val="002A197A"/>
    <w:rsid w:val="002A521C"/>
    <w:rsid w:val="002A7091"/>
    <w:rsid w:val="002A765B"/>
    <w:rsid w:val="002B0AEC"/>
    <w:rsid w:val="002B3FC2"/>
    <w:rsid w:val="002B414F"/>
    <w:rsid w:val="002B59FF"/>
    <w:rsid w:val="002B65F6"/>
    <w:rsid w:val="002B73B5"/>
    <w:rsid w:val="002B74E0"/>
    <w:rsid w:val="002C10D0"/>
    <w:rsid w:val="002C13CA"/>
    <w:rsid w:val="002C3CC8"/>
    <w:rsid w:val="002C6628"/>
    <w:rsid w:val="002C6F60"/>
    <w:rsid w:val="002C7986"/>
    <w:rsid w:val="002D14AE"/>
    <w:rsid w:val="002D2BD8"/>
    <w:rsid w:val="002D5D9A"/>
    <w:rsid w:val="002E0604"/>
    <w:rsid w:val="002E0E2F"/>
    <w:rsid w:val="002E1649"/>
    <w:rsid w:val="002E240D"/>
    <w:rsid w:val="002E4FFB"/>
    <w:rsid w:val="002E5A21"/>
    <w:rsid w:val="002E5E09"/>
    <w:rsid w:val="002F32FC"/>
    <w:rsid w:val="002F3D3D"/>
    <w:rsid w:val="00301845"/>
    <w:rsid w:val="00301FE9"/>
    <w:rsid w:val="00304BF2"/>
    <w:rsid w:val="003063AB"/>
    <w:rsid w:val="00311945"/>
    <w:rsid w:val="00312A0B"/>
    <w:rsid w:val="00312E64"/>
    <w:rsid w:val="00313285"/>
    <w:rsid w:val="003146DE"/>
    <w:rsid w:val="00315E53"/>
    <w:rsid w:val="003172AB"/>
    <w:rsid w:val="00317AEF"/>
    <w:rsid w:val="00317D81"/>
    <w:rsid w:val="003228AA"/>
    <w:rsid w:val="0032348E"/>
    <w:rsid w:val="00324C6A"/>
    <w:rsid w:val="00325068"/>
    <w:rsid w:val="00326F8E"/>
    <w:rsid w:val="00327669"/>
    <w:rsid w:val="00327F56"/>
    <w:rsid w:val="003325D3"/>
    <w:rsid w:val="00332CD7"/>
    <w:rsid w:val="003331D4"/>
    <w:rsid w:val="0033539A"/>
    <w:rsid w:val="003360EC"/>
    <w:rsid w:val="003364C6"/>
    <w:rsid w:val="00336A56"/>
    <w:rsid w:val="00337026"/>
    <w:rsid w:val="0033704C"/>
    <w:rsid w:val="00340294"/>
    <w:rsid w:val="00341CB4"/>
    <w:rsid w:val="00346246"/>
    <w:rsid w:val="0034647E"/>
    <w:rsid w:val="00350184"/>
    <w:rsid w:val="00350551"/>
    <w:rsid w:val="0035140C"/>
    <w:rsid w:val="003533B2"/>
    <w:rsid w:val="003607E0"/>
    <w:rsid w:val="00361945"/>
    <w:rsid w:val="0036491A"/>
    <w:rsid w:val="00366287"/>
    <w:rsid w:val="00366B51"/>
    <w:rsid w:val="00366BFF"/>
    <w:rsid w:val="00371B7F"/>
    <w:rsid w:val="00373C1D"/>
    <w:rsid w:val="003743B0"/>
    <w:rsid w:val="00375A4D"/>
    <w:rsid w:val="003768F5"/>
    <w:rsid w:val="00377448"/>
    <w:rsid w:val="003776C8"/>
    <w:rsid w:val="003813A8"/>
    <w:rsid w:val="003819D2"/>
    <w:rsid w:val="00384ED0"/>
    <w:rsid w:val="0038761B"/>
    <w:rsid w:val="00391A45"/>
    <w:rsid w:val="00394443"/>
    <w:rsid w:val="00397151"/>
    <w:rsid w:val="003A2232"/>
    <w:rsid w:val="003A4B57"/>
    <w:rsid w:val="003A53D4"/>
    <w:rsid w:val="003A5784"/>
    <w:rsid w:val="003A6AF1"/>
    <w:rsid w:val="003B02CB"/>
    <w:rsid w:val="003B330C"/>
    <w:rsid w:val="003B356C"/>
    <w:rsid w:val="003B4D3C"/>
    <w:rsid w:val="003B59A1"/>
    <w:rsid w:val="003B5C7F"/>
    <w:rsid w:val="003B5E48"/>
    <w:rsid w:val="003B605C"/>
    <w:rsid w:val="003B6636"/>
    <w:rsid w:val="003C0380"/>
    <w:rsid w:val="003C0911"/>
    <w:rsid w:val="003C0B12"/>
    <w:rsid w:val="003C2266"/>
    <w:rsid w:val="003C22FD"/>
    <w:rsid w:val="003C4C35"/>
    <w:rsid w:val="003C5AC5"/>
    <w:rsid w:val="003C62F8"/>
    <w:rsid w:val="003C7568"/>
    <w:rsid w:val="003D2C14"/>
    <w:rsid w:val="003D65CD"/>
    <w:rsid w:val="003E0410"/>
    <w:rsid w:val="003E0F52"/>
    <w:rsid w:val="003E24A5"/>
    <w:rsid w:val="003E2FD6"/>
    <w:rsid w:val="003E66EF"/>
    <w:rsid w:val="003E6BC0"/>
    <w:rsid w:val="003F0BC8"/>
    <w:rsid w:val="003F0E99"/>
    <w:rsid w:val="003F111E"/>
    <w:rsid w:val="003F1448"/>
    <w:rsid w:val="003F1D71"/>
    <w:rsid w:val="003F286E"/>
    <w:rsid w:val="003F46C6"/>
    <w:rsid w:val="003F7FC1"/>
    <w:rsid w:val="00400868"/>
    <w:rsid w:val="00400BCA"/>
    <w:rsid w:val="00402522"/>
    <w:rsid w:val="004031B3"/>
    <w:rsid w:val="00403766"/>
    <w:rsid w:val="00403D72"/>
    <w:rsid w:val="00404089"/>
    <w:rsid w:val="00405CE0"/>
    <w:rsid w:val="0040624C"/>
    <w:rsid w:val="00412693"/>
    <w:rsid w:val="0041377F"/>
    <w:rsid w:val="00413F4D"/>
    <w:rsid w:val="0041497E"/>
    <w:rsid w:val="00416ECF"/>
    <w:rsid w:val="0041737C"/>
    <w:rsid w:val="00417DC0"/>
    <w:rsid w:val="00420173"/>
    <w:rsid w:val="00421726"/>
    <w:rsid w:val="00422968"/>
    <w:rsid w:val="00422BD0"/>
    <w:rsid w:val="00423DF2"/>
    <w:rsid w:val="0042403A"/>
    <w:rsid w:val="004251E4"/>
    <w:rsid w:val="00425BF7"/>
    <w:rsid w:val="004269AF"/>
    <w:rsid w:val="0043073F"/>
    <w:rsid w:val="00431B8B"/>
    <w:rsid w:val="00435528"/>
    <w:rsid w:val="00436073"/>
    <w:rsid w:val="00436BED"/>
    <w:rsid w:val="00437187"/>
    <w:rsid w:val="00440883"/>
    <w:rsid w:val="00441F57"/>
    <w:rsid w:val="00441FDB"/>
    <w:rsid w:val="00442778"/>
    <w:rsid w:val="00443499"/>
    <w:rsid w:val="00444A3F"/>
    <w:rsid w:val="00447E1B"/>
    <w:rsid w:val="00450121"/>
    <w:rsid w:val="0045100C"/>
    <w:rsid w:val="004524A1"/>
    <w:rsid w:val="0045277E"/>
    <w:rsid w:val="00452DC9"/>
    <w:rsid w:val="00452E53"/>
    <w:rsid w:val="0045332D"/>
    <w:rsid w:val="00456735"/>
    <w:rsid w:val="0046061F"/>
    <w:rsid w:val="00461DF3"/>
    <w:rsid w:val="00463DAE"/>
    <w:rsid w:val="00464398"/>
    <w:rsid w:val="004646FA"/>
    <w:rsid w:val="004657C2"/>
    <w:rsid w:val="004678D0"/>
    <w:rsid w:val="00473A9D"/>
    <w:rsid w:val="004742E8"/>
    <w:rsid w:val="00474A64"/>
    <w:rsid w:val="00477FE4"/>
    <w:rsid w:val="004800AF"/>
    <w:rsid w:val="004815D2"/>
    <w:rsid w:val="00484018"/>
    <w:rsid w:val="0049034D"/>
    <w:rsid w:val="00490633"/>
    <w:rsid w:val="00490702"/>
    <w:rsid w:val="00494908"/>
    <w:rsid w:val="00497CE4"/>
    <w:rsid w:val="00497DAE"/>
    <w:rsid w:val="004A01F8"/>
    <w:rsid w:val="004A0ECC"/>
    <w:rsid w:val="004A105E"/>
    <w:rsid w:val="004A22E1"/>
    <w:rsid w:val="004A6746"/>
    <w:rsid w:val="004B2499"/>
    <w:rsid w:val="004B2720"/>
    <w:rsid w:val="004B594B"/>
    <w:rsid w:val="004C1162"/>
    <w:rsid w:val="004C1859"/>
    <w:rsid w:val="004C28EA"/>
    <w:rsid w:val="004C5861"/>
    <w:rsid w:val="004C5C43"/>
    <w:rsid w:val="004C6CA5"/>
    <w:rsid w:val="004C7A6A"/>
    <w:rsid w:val="004D05A0"/>
    <w:rsid w:val="004D0A02"/>
    <w:rsid w:val="004D374F"/>
    <w:rsid w:val="004D3BFB"/>
    <w:rsid w:val="004D4F76"/>
    <w:rsid w:val="004E0452"/>
    <w:rsid w:val="004E1F58"/>
    <w:rsid w:val="004E207E"/>
    <w:rsid w:val="004E3752"/>
    <w:rsid w:val="004E3F56"/>
    <w:rsid w:val="004E56EF"/>
    <w:rsid w:val="004F1E3A"/>
    <w:rsid w:val="004F3F79"/>
    <w:rsid w:val="004F4A32"/>
    <w:rsid w:val="004F634F"/>
    <w:rsid w:val="004F6AEB"/>
    <w:rsid w:val="004F7461"/>
    <w:rsid w:val="00500C7A"/>
    <w:rsid w:val="00501017"/>
    <w:rsid w:val="005026DF"/>
    <w:rsid w:val="005037F9"/>
    <w:rsid w:val="0050446B"/>
    <w:rsid w:val="00504C5E"/>
    <w:rsid w:val="00505BAC"/>
    <w:rsid w:val="00505DDB"/>
    <w:rsid w:val="005065F7"/>
    <w:rsid w:val="00506896"/>
    <w:rsid w:val="00507806"/>
    <w:rsid w:val="005106F4"/>
    <w:rsid w:val="0051115E"/>
    <w:rsid w:val="005132E4"/>
    <w:rsid w:val="005134A2"/>
    <w:rsid w:val="005139B7"/>
    <w:rsid w:val="00514756"/>
    <w:rsid w:val="00515537"/>
    <w:rsid w:val="005157FD"/>
    <w:rsid w:val="00520913"/>
    <w:rsid w:val="00521040"/>
    <w:rsid w:val="00521303"/>
    <w:rsid w:val="00521A0C"/>
    <w:rsid w:val="00522466"/>
    <w:rsid w:val="00522BC2"/>
    <w:rsid w:val="00524767"/>
    <w:rsid w:val="00525C6D"/>
    <w:rsid w:val="005301D0"/>
    <w:rsid w:val="0053034E"/>
    <w:rsid w:val="0053122A"/>
    <w:rsid w:val="0053199E"/>
    <w:rsid w:val="005329E9"/>
    <w:rsid w:val="00535155"/>
    <w:rsid w:val="0053782F"/>
    <w:rsid w:val="005411B2"/>
    <w:rsid w:val="00541544"/>
    <w:rsid w:val="00541781"/>
    <w:rsid w:val="00543D37"/>
    <w:rsid w:val="005446D8"/>
    <w:rsid w:val="00544E36"/>
    <w:rsid w:val="00545245"/>
    <w:rsid w:val="00545DC6"/>
    <w:rsid w:val="00547E33"/>
    <w:rsid w:val="00547E9D"/>
    <w:rsid w:val="00551060"/>
    <w:rsid w:val="00552012"/>
    <w:rsid w:val="00552CD4"/>
    <w:rsid w:val="00552D5A"/>
    <w:rsid w:val="00553248"/>
    <w:rsid w:val="00556D0A"/>
    <w:rsid w:val="00557854"/>
    <w:rsid w:val="00560613"/>
    <w:rsid w:val="00560D20"/>
    <w:rsid w:val="0056183C"/>
    <w:rsid w:val="005667D7"/>
    <w:rsid w:val="00567F98"/>
    <w:rsid w:val="005704AF"/>
    <w:rsid w:val="00570581"/>
    <w:rsid w:val="0057347A"/>
    <w:rsid w:val="005739DC"/>
    <w:rsid w:val="00574569"/>
    <w:rsid w:val="00577E22"/>
    <w:rsid w:val="00581D84"/>
    <w:rsid w:val="00581D9B"/>
    <w:rsid w:val="00583AF6"/>
    <w:rsid w:val="00585543"/>
    <w:rsid w:val="00585BF7"/>
    <w:rsid w:val="005861DA"/>
    <w:rsid w:val="005862AC"/>
    <w:rsid w:val="00587340"/>
    <w:rsid w:val="00587CCC"/>
    <w:rsid w:val="00590A49"/>
    <w:rsid w:val="00591DFF"/>
    <w:rsid w:val="00592D31"/>
    <w:rsid w:val="00595327"/>
    <w:rsid w:val="00596976"/>
    <w:rsid w:val="005A0529"/>
    <w:rsid w:val="005A44D9"/>
    <w:rsid w:val="005A54A1"/>
    <w:rsid w:val="005A5BAD"/>
    <w:rsid w:val="005A6376"/>
    <w:rsid w:val="005A75E7"/>
    <w:rsid w:val="005A7650"/>
    <w:rsid w:val="005A7975"/>
    <w:rsid w:val="005A7D1F"/>
    <w:rsid w:val="005B0EA5"/>
    <w:rsid w:val="005B78C5"/>
    <w:rsid w:val="005B7D90"/>
    <w:rsid w:val="005B7ECF"/>
    <w:rsid w:val="005C03B9"/>
    <w:rsid w:val="005C13C3"/>
    <w:rsid w:val="005C179E"/>
    <w:rsid w:val="005C24AA"/>
    <w:rsid w:val="005C2A05"/>
    <w:rsid w:val="005C4414"/>
    <w:rsid w:val="005C4966"/>
    <w:rsid w:val="005C53C2"/>
    <w:rsid w:val="005C66E3"/>
    <w:rsid w:val="005C69F5"/>
    <w:rsid w:val="005C75A3"/>
    <w:rsid w:val="005D41B9"/>
    <w:rsid w:val="005E062B"/>
    <w:rsid w:val="005E0EC9"/>
    <w:rsid w:val="005E120D"/>
    <w:rsid w:val="005E271F"/>
    <w:rsid w:val="005E2B2E"/>
    <w:rsid w:val="005E4E70"/>
    <w:rsid w:val="005F0F7F"/>
    <w:rsid w:val="005F2380"/>
    <w:rsid w:val="005F368A"/>
    <w:rsid w:val="005F47C7"/>
    <w:rsid w:val="005F5D13"/>
    <w:rsid w:val="005F7861"/>
    <w:rsid w:val="00601EAD"/>
    <w:rsid w:val="00602464"/>
    <w:rsid w:val="00604137"/>
    <w:rsid w:val="006042FB"/>
    <w:rsid w:val="00606EE1"/>
    <w:rsid w:val="00607B2A"/>
    <w:rsid w:val="00615525"/>
    <w:rsid w:val="00616C0D"/>
    <w:rsid w:val="00617EC6"/>
    <w:rsid w:val="006207A7"/>
    <w:rsid w:val="00622DE3"/>
    <w:rsid w:val="00625A66"/>
    <w:rsid w:val="006267A2"/>
    <w:rsid w:val="00626CE7"/>
    <w:rsid w:val="00630324"/>
    <w:rsid w:val="0063093F"/>
    <w:rsid w:val="0063147B"/>
    <w:rsid w:val="00632333"/>
    <w:rsid w:val="00633FF4"/>
    <w:rsid w:val="0063400D"/>
    <w:rsid w:val="0063418E"/>
    <w:rsid w:val="00635941"/>
    <w:rsid w:val="0063636C"/>
    <w:rsid w:val="0063652C"/>
    <w:rsid w:val="00636886"/>
    <w:rsid w:val="00637127"/>
    <w:rsid w:val="0064008E"/>
    <w:rsid w:val="00640B7D"/>
    <w:rsid w:val="0064144E"/>
    <w:rsid w:val="00642605"/>
    <w:rsid w:val="0064328F"/>
    <w:rsid w:val="006449AC"/>
    <w:rsid w:val="00645308"/>
    <w:rsid w:val="0064762F"/>
    <w:rsid w:val="006504CC"/>
    <w:rsid w:val="00653B7E"/>
    <w:rsid w:val="00654A29"/>
    <w:rsid w:val="00655859"/>
    <w:rsid w:val="006559A1"/>
    <w:rsid w:val="00655B40"/>
    <w:rsid w:val="00655B54"/>
    <w:rsid w:val="00660B45"/>
    <w:rsid w:val="00660E54"/>
    <w:rsid w:val="00661DEB"/>
    <w:rsid w:val="00661E39"/>
    <w:rsid w:val="00664423"/>
    <w:rsid w:val="0066473C"/>
    <w:rsid w:val="006652D8"/>
    <w:rsid w:val="00665F01"/>
    <w:rsid w:val="00666BB0"/>
    <w:rsid w:val="006673FE"/>
    <w:rsid w:val="006678B4"/>
    <w:rsid w:val="00670482"/>
    <w:rsid w:val="00674F3F"/>
    <w:rsid w:val="006754B8"/>
    <w:rsid w:val="00675D6A"/>
    <w:rsid w:val="006816E7"/>
    <w:rsid w:val="00682AE9"/>
    <w:rsid w:val="0068388D"/>
    <w:rsid w:val="006852DB"/>
    <w:rsid w:val="0068535D"/>
    <w:rsid w:val="00686D18"/>
    <w:rsid w:val="00687D29"/>
    <w:rsid w:val="006915FF"/>
    <w:rsid w:val="00691DA4"/>
    <w:rsid w:val="0069536E"/>
    <w:rsid w:val="00696C38"/>
    <w:rsid w:val="00696FC3"/>
    <w:rsid w:val="006A0A17"/>
    <w:rsid w:val="006A0D85"/>
    <w:rsid w:val="006A242D"/>
    <w:rsid w:val="006A3022"/>
    <w:rsid w:val="006A5C3F"/>
    <w:rsid w:val="006A6B98"/>
    <w:rsid w:val="006B09DA"/>
    <w:rsid w:val="006B1103"/>
    <w:rsid w:val="006B2BCA"/>
    <w:rsid w:val="006B2D35"/>
    <w:rsid w:val="006B3159"/>
    <w:rsid w:val="006B4C18"/>
    <w:rsid w:val="006B695D"/>
    <w:rsid w:val="006B6F89"/>
    <w:rsid w:val="006C0EA8"/>
    <w:rsid w:val="006C1F63"/>
    <w:rsid w:val="006C246C"/>
    <w:rsid w:val="006C2644"/>
    <w:rsid w:val="006C3CD1"/>
    <w:rsid w:val="006C44BB"/>
    <w:rsid w:val="006C4F31"/>
    <w:rsid w:val="006C56D2"/>
    <w:rsid w:val="006C6406"/>
    <w:rsid w:val="006C7E0C"/>
    <w:rsid w:val="006C7E5B"/>
    <w:rsid w:val="006D2146"/>
    <w:rsid w:val="006D534F"/>
    <w:rsid w:val="006E0A1E"/>
    <w:rsid w:val="006E0B27"/>
    <w:rsid w:val="006E19C8"/>
    <w:rsid w:val="006E2466"/>
    <w:rsid w:val="006E61C1"/>
    <w:rsid w:val="006E751B"/>
    <w:rsid w:val="006F2FEB"/>
    <w:rsid w:val="006F426C"/>
    <w:rsid w:val="006F5B8F"/>
    <w:rsid w:val="006F6E9A"/>
    <w:rsid w:val="006F710A"/>
    <w:rsid w:val="00700055"/>
    <w:rsid w:val="00701EDF"/>
    <w:rsid w:val="00702C7D"/>
    <w:rsid w:val="007032A5"/>
    <w:rsid w:val="00703C9D"/>
    <w:rsid w:val="007043EE"/>
    <w:rsid w:val="007106E6"/>
    <w:rsid w:val="00710CAC"/>
    <w:rsid w:val="00711647"/>
    <w:rsid w:val="00714DC2"/>
    <w:rsid w:val="007157F4"/>
    <w:rsid w:val="007167DE"/>
    <w:rsid w:val="007215B8"/>
    <w:rsid w:val="00721E1E"/>
    <w:rsid w:val="00722495"/>
    <w:rsid w:val="007225BF"/>
    <w:rsid w:val="00724A3A"/>
    <w:rsid w:val="007258C1"/>
    <w:rsid w:val="00725A14"/>
    <w:rsid w:val="0073013A"/>
    <w:rsid w:val="00730A6D"/>
    <w:rsid w:val="00732128"/>
    <w:rsid w:val="00735B87"/>
    <w:rsid w:val="007412A1"/>
    <w:rsid w:val="00743DAE"/>
    <w:rsid w:val="00744CF4"/>
    <w:rsid w:val="007454F9"/>
    <w:rsid w:val="007462B6"/>
    <w:rsid w:val="00747249"/>
    <w:rsid w:val="00747769"/>
    <w:rsid w:val="0075298F"/>
    <w:rsid w:val="00752FF4"/>
    <w:rsid w:val="00753788"/>
    <w:rsid w:val="00756ABF"/>
    <w:rsid w:val="00756FCA"/>
    <w:rsid w:val="0075748C"/>
    <w:rsid w:val="00761B28"/>
    <w:rsid w:val="007621C2"/>
    <w:rsid w:val="00763CE0"/>
    <w:rsid w:val="00770602"/>
    <w:rsid w:val="00771C4A"/>
    <w:rsid w:val="00772328"/>
    <w:rsid w:val="007735EA"/>
    <w:rsid w:val="00777043"/>
    <w:rsid w:val="00780304"/>
    <w:rsid w:val="007806A6"/>
    <w:rsid w:val="00780F28"/>
    <w:rsid w:val="00782CA4"/>
    <w:rsid w:val="0078550E"/>
    <w:rsid w:val="007858E0"/>
    <w:rsid w:val="007863D2"/>
    <w:rsid w:val="00792206"/>
    <w:rsid w:val="00793240"/>
    <w:rsid w:val="007933DE"/>
    <w:rsid w:val="0079574B"/>
    <w:rsid w:val="00796DEA"/>
    <w:rsid w:val="007A3069"/>
    <w:rsid w:val="007A39A4"/>
    <w:rsid w:val="007A4EA4"/>
    <w:rsid w:val="007A7C8C"/>
    <w:rsid w:val="007B0472"/>
    <w:rsid w:val="007B16F8"/>
    <w:rsid w:val="007B5213"/>
    <w:rsid w:val="007C063A"/>
    <w:rsid w:val="007C0755"/>
    <w:rsid w:val="007C093E"/>
    <w:rsid w:val="007C282E"/>
    <w:rsid w:val="007C378C"/>
    <w:rsid w:val="007C3A61"/>
    <w:rsid w:val="007C60D3"/>
    <w:rsid w:val="007C6D3B"/>
    <w:rsid w:val="007D3F02"/>
    <w:rsid w:val="007D4972"/>
    <w:rsid w:val="007D5686"/>
    <w:rsid w:val="007D586A"/>
    <w:rsid w:val="007D5E68"/>
    <w:rsid w:val="007D7E9A"/>
    <w:rsid w:val="007E1A95"/>
    <w:rsid w:val="007E2B1F"/>
    <w:rsid w:val="007E4898"/>
    <w:rsid w:val="007E6033"/>
    <w:rsid w:val="007F4CAB"/>
    <w:rsid w:val="007F78FD"/>
    <w:rsid w:val="007F7BA3"/>
    <w:rsid w:val="007F7F06"/>
    <w:rsid w:val="008029E5"/>
    <w:rsid w:val="00802E33"/>
    <w:rsid w:val="008042F3"/>
    <w:rsid w:val="00805DE9"/>
    <w:rsid w:val="00810304"/>
    <w:rsid w:val="00813F40"/>
    <w:rsid w:val="00814791"/>
    <w:rsid w:val="00815859"/>
    <w:rsid w:val="00817698"/>
    <w:rsid w:val="008176DD"/>
    <w:rsid w:val="00820146"/>
    <w:rsid w:val="00822D07"/>
    <w:rsid w:val="00823953"/>
    <w:rsid w:val="00823CA9"/>
    <w:rsid w:val="008241A2"/>
    <w:rsid w:val="00824DE1"/>
    <w:rsid w:val="0082697A"/>
    <w:rsid w:val="00826CA6"/>
    <w:rsid w:val="00826EC2"/>
    <w:rsid w:val="008301BA"/>
    <w:rsid w:val="00832ACA"/>
    <w:rsid w:val="00833DC2"/>
    <w:rsid w:val="008369A1"/>
    <w:rsid w:val="00837526"/>
    <w:rsid w:val="00840849"/>
    <w:rsid w:val="00840891"/>
    <w:rsid w:val="00841BDB"/>
    <w:rsid w:val="00842FE2"/>
    <w:rsid w:val="00843D8C"/>
    <w:rsid w:val="00843F52"/>
    <w:rsid w:val="00844435"/>
    <w:rsid w:val="008501D3"/>
    <w:rsid w:val="00850639"/>
    <w:rsid w:val="00852389"/>
    <w:rsid w:val="00854CD0"/>
    <w:rsid w:val="00856ADB"/>
    <w:rsid w:val="0085751B"/>
    <w:rsid w:val="008626CC"/>
    <w:rsid w:val="00863ADD"/>
    <w:rsid w:val="0086623C"/>
    <w:rsid w:val="00867006"/>
    <w:rsid w:val="00874026"/>
    <w:rsid w:val="008740B3"/>
    <w:rsid w:val="0088069E"/>
    <w:rsid w:val="0088074B"/>
    <w:rsid w:val="0088221B"/>
    <w:rsid w:val="008840A1"/>
    <w:rsid w:val="0088493B"/>
    <w:rsid w:val="00887FC3"/>
    <w:rsid w:val="0089357E"/>
    <w:rsid w:val="00897D25"/>
    <w:rsid w:val="008A2E31"/>
    <w:rsid w:val="008A3822"/>
    <w:rsid w:val="008A3910"/>
    <w:rsid w:val="008A3A56"/>
    <w:rsid w:val="008A3BD0"/>
    <w:rsid w:val="008A5BAC"/>
    <w:rsid w:val="008A7933"/>
    <w:rsid w:val="008B022E"/>
    <w:rsid w:val="008B151C"/>
    <w:rsid w:val="008B187A"/>
    <w:rsid w:val="008B2A72"/>
    <w:rsid w:val="008B5D1D"/>
    <w:rsid w:val="008B675E"/>
    <w:rsid w:val="008B6A54"/>
    <w:rsid w:val="008B6F4C"/>
    <w:rsid w:val="008C114B"/>
    <w:rsid w:val="008C1DC5"/>
    <w:rsid w:val="008C1F61"/>
    <w:rsid w:val="008C479C"/>
    <w:rsid w:val="008D065B"/>
    <w:rsid w:val="008D2BE2"/>
    <w:rsid w:val="008D3368"/>
    <w:rsid w:val="008D4475"/>
    <w:rsid w:val="008D5DC8"/>
    <w:rsid w:val="008E09E4"/>
    <w:rsid w:val="008E128B"/>
    <w:rsid w:val="008E3EBB"/>
    <w:rsid w:val="008E40D7"/>
    <w:rsid w:val="008E69F4"/>
    <w:rsid w:val="008E7C7D"/>
    <w:rsid w:val="008E7DF2"/>
    <w:rsid w:val="008F0FEC"/>
    <w:rsid w:val="008F1AF0"/>
    <w:rsid w:val="008F2349"/>
    <w:rsid w:val="008F4DA7"/>
    <w:rsid w:val="008F5CF3"/>
    <w:rsid w:val="008F6391"/>
    <w:rsid w:val="008F7A19"/>
    <w:rsid w:val="009025CA"/>
    <w:rsid w:val="009042A0"/>
    <w:rsid w:val="009045A8"/>
    <w:rsid w:val="00905117"/>
    <w:rsid w:val="00905B4B"/>
    <w:rsid w:val="00907250"/>
    <w:rsid w:val="00907EB4"/>
    <w:rsid w:val="00910769"/>
    <w:rsid w:val="00913992"/>
    <w:rsid w:val="00913A34"/>
    <w:rsid w:val="00917AF0"/>
    <w:rsid w:val="00920681"/>
    <w:rsid w:val="0092162C"/>
    <w:rsid w:val="009232C8"/>
    <w:rsid w:val="009240A7"/>
    <w:rsid w:val="009242CD"/>
    <w:rsid w:val="00925624"/>
    <w:rsid w:val="00925839"/>
    <w:rsid w:val="0092653D"/>
    <w:rsid w:val="00926F29"/>
    <w:rsid w:val="009274DE"/>
    <w:rsid w:val="00931DAB"/>
    <w:rsid w:val="0093472F"/>
    <w:rsid w:val="00934CC5"/>
    <w:rsid w:val="00936B0F"/>
    <w:rsid w:val="00936C82"/>
    <w:rsid w:val="0094188B"/>
    <w:rsid w:val="00941D00"/>
    <w:rsid w:val="00942F45"/>
    <w:rsid w:val="009469C6"/>
    <w:rsid w:val="00946B09"/>
    <w:rsid w:val="00951BED"/>
    <w:rsid w:val="00953E68"/>
    <w:rsid w:val="00954C10"/>
    <w:rsid w:val="00954D43"/>
    <w:rsid w:val="009553FA"/>
    <w:rsid w:val="00955880"/>
    <w:rsid w:val="009608CE"/>
    <w:rsid w:val="00961F87"/>
    <w:rsid w:val="009622B8"/>
    <w:rsid w:val="00962F7A"/>
    <w:rsid w:val="00963590"/>
    <w:rsid w:val="00963C77"/>
    <w:rsid w:val="0096572F"/>
    <w:rsid w:val="0096668E"/>
    <w:rsid w:val="00967115"/>
    <w:rsid w:val="00970318"/>
    <w:rsid w:val="00972803"/>
    <w:rsid w:val="00973964"/>
    <w:rsid w:val="00975081"/>
    <w:rsid w:val="0097589C"/>
    <w:rsid w:val="00975BE3"/>
    <w:rsid w:val="00976B80"/>
    <w:rsid w:val="009839E9"/>
    <w:rsid w:val="00984A96"/>
    <w:rsid w:val="00985415"/>
    <w:rsid w:val="00986FCD"/>
    <w:rsid w:val="0099010D"/>
    <w:rsid w:val="0099095E"/>
    <w:rsid w:val="009916AD"/>
    <w:rsid w:val="00991F03"/>
    <w:rsid w:val="0099318E"/>
    <w:rsid w:val="009935E8"/>
    <w:rsid w:val="0099382E"/>
    <w:rsid w:val="0099526D"/>
    <w:rsid w:val="0099623B"/>
    <w:rsid w:val="00996B7C"/>
    <w:rsid w:val="009A03BD"/>
    <w:rsid w:val="009A13FF"/>
    <w:rsid w:val="009A2A11"/>
    <w:rsid w:val="009A4BB8"/>
    <w:rsid w:val="009B0222"/>
    <w:rsid w:val="009B1589"/>
    <w:rsid w:val="009B16AC"/>
    <w:rsid w:val="009B1939"/>
    <w:rsid w:val="009B58D0"/>
    <w:rsid w:val="009B6748"/>
    <w:rsid w:val="009B7076"/>
    <w:rsid w:val="009C0FF4"/>
    <w:rsid w:val="009C1C56"/>
    <w:rsid w:val="009C2737"/>
    <w:rsid w:val="009C388F"/>
    <w:rsid w:val="009C4ECC"/>
    <w:rsid w:val="009D0AA2"/>
    <w:rsid w:val="009D2401"/>
    <w:rsid w:val="009D2F58"/>
    <w:rsid w:val="009D37F2"/>
    <w:rsid w:val="009D3D8E"/>
    <w:rsid w:val="009D4FA6"/>
    <w:rsid w:val="009D68AE"/>
    <w:rsid w:val="009E037F"/>
    <w:rsid w:val="009E03B7"/>
    <w:rsid w:val="009E218F"/>
    <w:rsid w:val="009E2254"/>
    <w:rsid w:val="009E4D2C"/>
    <w:rsid w:val="009E5FB2"/>
    <w:rsid w:val="009E6201"/>
    <w:rsid w:val="009E742C"/>
    <w:rsid w:val="009E7616"/>
    <w:rsid w:val="009F09A2"/>
    <w:rsid w:val="009F102B"/>
    <w:rsid w:val="009F1CB9"/>
    <w:rsid w:val="009F280E"/>
    <w:rsid w:val="009F5BD9"/>
    <w:rsid w:val="009F74C5"/>
    <w:rsid w:val="009F755F"/>
    <w:rsid w:val="009F7F5B"/>
    <w:rsid w:val="00A00665"/>
    <w:rsid w:val="00A03405"/>
    <w:rsid w:val="00A042DA"/>
    <w:rsid w:val="00A07000"/>
    <w:rsid w:val="00A11B20"/>
    <w:rsid w:val="00A1484D"/>
    <w:rsid w:val="00A16617"/>
    <w:rsid w:val="00A17792"/>
    <w:rsid w:val="00A202B0"/>
    <w:rsid w:val="00A20CDF"/>
    <w:rsid w:val="00A303E7"/>
    <w:rsid w:val="00A30A0C"/>
    <w:rsid w:val="00A30B3A"/>
    <w:rsid w:val="00A32DDA"/>
    <w:rsid w:val="00A333EA"/>
    <w:rsid w:val="00A34346"/>
    <w:rsid w:val="00A35037"/>
    <w:rsid w:val="00A359A8"/>
    <w:rsid w:val="00A3618C"/>
    <w:rsid w:val="00A36A5E"/>
    <w:rsid w:val="00A3779E"/>
    <w:rsid w:val="00A40C81"/>
    <w:rsid w:val="00A41D29"/>
    <w:rsid w:val="00A437F4"/>
    <w:rsid w:val="00A44071"/>
    <w:rsid w:val="00A44200"/>
    <w:rsid w:val="00A44289"/>
    <w:rsid w:val="00A44F77"/>
    <w:rsid w:val="00A4552B"/>
    <w:rsid w:val="00A46893"/>
    <w:rsid w:val="00A4723A"/>
    <w:rsid w:val="00A47B1B"/>
    <w:rsid w:val="00A50E35"/>
    <w:rsid w:val="00A52570"/>
    <w:rsid w:val="00A52723"/>
    <w:rsid w:val="00A539DE"/>
    <w:rsid w:val="00A55AAC"/>
    <w:rsid w:val="00A57466"/>
    <w:rsid w:val="00A57C58"/>
    <w:rsid w:val="00A60554"/>
    <w:rsid w:val="00A613F6"/>
    <w:rsid w:val="00A627E7"/>
    <w:rsid w:val="00A65559"/>
    <w:rsid w:val="00A70C24"/>
    <w:rsid w:val="00A70D76"/>
    <w:rsid w:val="00A72F75"/>
    <w:rsid w:val="00A7366D"/>
    <w:rsid w:val="00A73B85"/>
    <w:rsid w:val="00A7423D"/>
    <w:rsid w:val="00A7506E"/>
    <w:rsid w:val="00A769BF"/>
    <w:rsid w:val="00A80A0C"/>
    <w:rsid w:val="00A80C1B"/>
    <w:rsid w:val="00A80E97"/>
    <w:rsid w:val="00A8281B"/>
    <w:rsid w:val="00A849E6"/>
    <w:rsid w:val="00A84B4B"/>
    <w:rsid w:val="00A85B84"/>
    <w:rsid w:val="00A86460"/>
    <w:rsid w:val="00A86D8B"/>
    <w:rsid w:val="00A87BA2"/>
    <w:rsid w:val="00A90B6E"/>
    <w:rsid w:val="00A94185"/>
    <w:rsid w:val="00A948B2"/>
    <w:rsid w:val="00A956D0"/>
    <w:rsid w:val="00A95A14"/>
    <w:rsid w:val="00A95A18"/>
    <w:rsid w:val="00A96641"/>
    <w:rsid w:val="00AA1A41"/>
    <w:rsid w:val="00AA23B6"/>
    <w:rsid w:val="00AA2902"/>
    <w:rsid w:val="00AA635C"/>
    <w:rsid w:val="00AB387B"/>
    <w:rsid w:val="00AB3B69"/>
    <w:rsid w:val="00AB4E35"/>
    <w:rsid w:val="00AB6530"/>
    <w:rsid w:val="00AB7272"/>
    <w:rsid w:val="00AB7DE3"/>
    <w:rsid w:val="00AC1E79"/>
    <w:rsid w:val="00AC34DC"/>
    <w:rsid w:val="00AC6507"/>
    <w:rsid w:val="00AC68D0"/>
    <w:rsid w:val="00AD0520"/>
    <w:rsid w:val="00AD1708"/>
    <w:rsid w:val="00AD191D"/>
    <w:rsid w:val="00AD2BA6"/>
    <w:rsid w:val="00AD398C"/>
    <w:rsid w:val="00AD6D0C"/>
    <w:rsid w:val="00AD6EBB"/>
    <w:rsid w:val="00AE1B29"/>
    <w:rsid w:val="00AE1D76"/>
    <w:rsid w:val="00AE6F9E"/>
    <w:rsid w:val="00AE77D6"/>
    <w:rsid w:val="00AF0103"/>
    <w:rsid w:val="00AF226C"/>
    <w:rsid w:val="00AF2EDB"/>
    <w:rsid w:val="00AF43C1"/>
    <w:rsid w:val="00AF4828"/>
    <w:rsid w:val="00AF4876"/>
    <w:rsid w:val="00AF4EAA"/>
    <w:rsid w:val="00AF61A5"/>
    <w:rsid w:val="00AF7FE3"/>
    <w:rsid w:val="00B00CAF"/>
    <w:rsid w:val="00B0334A"/>
    <w:rsid w:val="00B03B5A"/>
    <w:rsid w:val="00B04A81"/>
    <w:rsid w:val="00B07286"/>
    <w:rsid w:val="00B07455"/>
    <w:rsid w:val="00B10FA3"/>
    <w:rsid w:val="00B13073"/>
    <w:rsid w:val="00B14782"/>
    <w:rsid w:val="00B158FA"/>
    <w:rsid w:val="00B16DB9"/>
    <w:rsid w:val="00B20C98"/>
    <w:rsid w:val="00B2140C"/>
    <w:rsid w:val="00B24295"/>
    <w:rsid w:val="00B24686"/>
    <w:rsid w:val="00B259CA"/>
    <w:rsid w:val="00B25FA3"/>
    <w:rsid w:val="00B2696F"/>
    <w:rsid w:val="00B26F06"/>
    <w:rsid w:val="00B30631"/>
    <w:rsid w:val="00B30AD1"/>
    <w:rsid w:val="00B318C0"/>
    <w:rsid w:val="00B31B6E"/>
    <w:rsid w:val="00B31C9D"/>
    <w:rsid w:val="00B31DF7"/>
    <w:rsid w:val="00B322CF"/>
    <w:rsid w:val="00B42B0E"/>
    <w:rsid w:val="00B43ACE"/>
    <w:rsid w:val="00B43C48"/>
    <w:rsid w:val="00B4445C"/>
    <w:rsid w:val="00B45A94"/>
    <w:rsid w:val="00B45DD4"/>
    <w:rsid w:val="00B515A8"/>
    <w:rsid w:val="00B516F1"/>
    <w:rsid w:val="00B51DA1"/>
    <w:rsid w:val="00B53BBB"/>
    <w:rsid w:val="00B55259"/>
    <w:rsid w:val="00B56140"/>
    <w:rsid w:val="00B60214"/>
    <w:rsid w:val="00B604C8"/>
    <w:rsid w:val="00B60B1A"/>
    <w:rsid w:val="00B614B2"/>
    <w:rsid w:val="00B62175"/>
    <w:rsid w:val="00B62DD7"/>
    <w:rsid w:val="00B63798"/>
    <w:rsid w:val="00B658D8"/>
    <w:rsid w:val="00B7070D"/>
    <w:rsid w:val="00B70FA1"/>
    <w:rsid w:val="00B71D13"/>
    <w:rsid w:val="00B72982"/>
    <w:rsid w:val="00B77D4D"/>
    <w:rsid w:val="00B809AE"/>
    <w:rsid w:val="00B81D90"/>
    <w:rsid w:val="00B8202D"/>
    <w:rsid w:val="00B82524"/>
    <w:rsid w:val="00B82D24"/>
    <w:rsid w:val="00B83763"/>
    <w:rsid w:val="00B83F68"/>
    <w:rsid w:val="00B845DC"/>
    <w:rsid w:val="00B85B54"/>
    <w:rsid w:val="00B8620C"/>
    <w:rsid w:val="00B910F9"/>
    <w:rsid w:val="00B91A32"/>
    <w:rsid w:val="00B96901"/>
    <w:rsid w:val="00B96A04"/>
    <w:rsid w:val="00BA05E3"/>
    <w:rsid w:val="00BA0674"/>
    <w:rsid w:val="00BA14C6"/>
    <w:rsid w:val="00BA1505"/>
    <w:rsid w:val="00BB2642"/>
    <w:rsid w:val="00BB37D6"/>
    <w:rsid w:val="00BB4304"/>
    <w:rsid w:val="00BB5682"/>
    <w:rsid w:val="00BB71A6"/>
    <w:rsid w:val="00BC01D6"/>
    <w:rsid w:val="00BC0CE6"/>
    <w:rsid w:val="00BC27FC"/>
    <w:rsid w:val="00BC2AAD"/>
    <w:rsid w:val="00BC5357"/>
    <w:rsid w:val="00BD17A0"/>
    <w:rsid w:val="00BD2975"/>
    <w:rsid w:val="00BD3881"/>
    <w:rsid w:val="00BD4225"/>
    <w:rsid w:val="00BD6B07"/>
    <w:rsid w:val="00BD720E"/>
    <w:rsid w:val="00BD7439"/>
    <w:rsid w:val="00BE1D38"/>
    <w:rsid w:val="00BE3492"/>
    <w:rsid w:val="00BE4905"/>
    <w:rsid w:val="00BE530E"/>
    <w:rsid w:val="00BF0DEB"/>
    <w:rsid w:val="00BF2059"/>
    <w:rsid w:val="00BF21E6"/>
    <w:rsid w:val="00BF2764"/>
    <w:rsid w:val="00BF3CE8"/>
    <w:rsid w:val="00BF5867"/>
    <w:rsid w:val="00C03532"/>
    <w:rsid w:val="00C03D42"/>
    <w:rsid w:val="00C045A6"/>
    <w:rsid w:val="00C049C4"/>
    <w:rsid w:val="00C0506F"/>
    <w:rsid w:val="00C0661E"/>
    <w:rsid w:val="00C076B8"/>
    <w:rsid w:val="00C1187F"/>
    <w:rsid w:val="00C1281E"/>
    <w:rsid w:val="00C1360D"/>
    <w:rsid w:val="00C1461F"/>
    <w:rsid w:val="00C16D5F"/>
    <w:rsid w:val="00C173E2"/>
    <w:rsid w:val="00C17D45"/>
    <w:rsid w:val="00C2042E"/>
    <w:rsid w:val="00C21125"/>
    <w:rsid w:val="00C21133"/>
    <w:rsid w:val="00C22279"/>
    <w:rsid w:val="00C2314E"/>
    <w:rsid w:val="00C23247"/>
    <w:rsid w:val="00C237D5"/>
    <w:rsid w:val="00C23D35"/>
    <w:rsid w:val="00C23DAE"/>
    <w:rsid w:val="00C2436B"/>
    <w:rsid w:val="00C25F69"/>
    <w:rsid w:val="00C26410"/>
    <w:rsid w:val="00C26808"/>
    <w:rsid w:val="00C26918"/>
    <w:rsid w:val="00C27B45"/>
    <w:rsid w:val="00C27DE5"/>
    <w:rsid w:val="00C30612"/>
    <w:rsid w:val="00C30EE2"/>
    <w:rsid w:val="00C31AE8"/>
    <w:rsid w:val="00C32FA7"/>
    <w:rsid w:val="00C33898"/>
    <w:rsid w:val="00C3448F"/>
    <w:rsid w:val="00C34F1B"/>
    <w:rsid w:val="00C3545B"/>
    <w:rsid w:val="00C35C7A"/>
    <w:rsid w:val="00C363B5"/>
    <w:rsid w:val="00C4113A"/>
    <w:rsid w:val="00C43DB0"/>
    <w:rsid w:val="00C456A3"/>
    <w:rsid w:val="00C535D4"/>
    <w:rsid w:val="00C5563F"/>
    <w:rsid w:val="00C5728A"/>
    <w:rsid w:val="00C573B7"/>
    <w:rsid w:val="00C62CC4"/>
    <w:rsid w:val="00C63C5C"/>
    <w:rsid w:val="00C670DF"/>
    <w:rsid w:val="00C67EC0"/>
    <w:rsid w:val="00C70FE2"/>
    <w:rsid w:val="00C717F5"/>
    <w:rsid w:val="00C71B9A"/>
    <w:rsid w:val="00C73476"/>
    <w:rsid w:val="00C73F36"/>
    <w:rsid w:val="00C759E2"/>
    <w:rsid w:val="00C7699B"/>
    <w:rsid w:val="00C77931"/>
    <w:rsid w:val="00C81567"/>
    <w:rsid w:val="00C82A44"/>
    <w:rsid w:val="00C8302B"/>
    <w:rsid w:val="00C844DE"/>
    <w:rsid w:val="00C84AEA"/>
    <w:rsid w:val="00C862F8"/>
    <w:rsid w:val="00C86870"/>
    <w:rsid w:val="00C86EAD"/>
    <w:rsid w:val="00C87BDB"/>
    <w:rsid w:val="00C93548"/>
    <w:rsid w:val="00C94620"/>
    <w:rsid w:val="00C94A6C"/>
    <w:rsid w:val="00C94D9E"/>
    <w:rsid w:val="00C94EA9"/>
    <w:rsid w:val="00C954EC"/>
    <w:rsid w:val="00C9617F"/>
    <w:rsid w:val="00C9695C"/>
    <w:rsid w:val="00C96A5E"/>
    <w:rsid w:val="00C97EA6"/>
    <w:rsid w:val="00CA2EF4"/>
    <w:rsid w:val="00CA3673"/>
    <w:rsid w:val="00CA3B1B"/>
    <w:rsid w:val="00CA47C4"/>
    <w:rsid w:val="00CA4A3A"/>
    <w:rsid w:val="00CA55B7"/>
    <w:rsid w:val="00CA7135"/>
    <w:rsid w:val="00CB0B5B"/>
    <w:rsid w:val="00CB3C1F"/>
    <w:rsid w:val="00CB4165"/>
    <w:rsid w:val="00CB601A"/>
    <w:rsid w:val="00CC3259"/>
    <w:rsid w:val="00CC3702"/>
    <w:rsid w:val="00CC39AC"/>
    <w:rsid w:val="00CC3A4A"/>
    <w:rsid w:val="00CC3B0F"/>
    <w:rsid w:val="00CC5063"/>
    <w:rsid w:val="00CD09F2"/>
    <w:rsid w:val="00CD0BC5"/>
    <w:rsid w:val="00CD1A23"/>
    <w:rsid w:val="00CD1EED"/>
    <w:rsid w:val="00CD27B9"/>
    <w:rsid w:val="00CD2FD4"/>
    <w:rsid w:val="00CD3861"/>
    <w:rsid w:val="00CD3DBF"/>
    <w:rsid w:val="00CD58D2"/>
    <w:rsid w:val="00CD65FC"/>
    <w:rsid w:val="00CD72D1"/>
    <w:rsid w:val="00CE4072"/>
    <w:rsid w:val="00CE4BA0"/>
    <w:rsid w:val="00CE5458"/>
    <w:rsid w:val="00CE7E40"/>
    <w:rsid w:val="00CE7E8E"/>
    <w:rsid w:val="00CF0D5C"/>
    <w:rsid w:val="00CF4F87"/>
    <w:rsid w:val="00CF5CB7"/>
    <w:rsid w:val="00CF63C2"/>
    <w:rsid w:val="00CF67BF"/>
    <w:rsid w:val="00D01DB9"/>
    <w:rsid w:val="00D03A55"/>
    <w:rsid w:val="00D050BF"/>
    <w:rsid w:val="00D0534A"/>
    <w:rsid w:val="00D054D8"/>
    <w:rsid w:val="00D06696"/>
    <w:rsid w:val="00D11E45"/>
    <w:rsid w:val="00D13132"/>
    <w:rsid w:val="00D13780"/>
    <w:rsid w:val="00D13A42"/>
    <w:rsid w:val="00D14868"/>
    <w:rsid w:val="00D1557C"/>
    <w:rsid w:val="00D16D9B"/>
    <w:rsid w:val="00D175D4"/>
    <w:rsid w:val="00D20DAB"/>
    <w:rsid w:val="00D24FE7"/>
    <w:rsid w:val="00D300BB"/>
    <w:rsid w:val="00D3151A"/>
    <w:rsid w:val="00D33062"/>
    <w:rsid w:val="00D33254"/>
    <w:rsid w:val="00D3516D"/>
    <w:rsid w:val="00D353BF"/>
    <w:rsid w:val="00D35AF2"/>
    <w:rsid w:val="00D40EE8"/>
    <w:rsid w:val="00D42F4D"/>
    <w:rsid w:val="00D43711"/>
    <w:rsid w:val="00D44679"/>
    <w:rsid w:val="00D44D7A"/>
    <w:rsid w:val="00D45191"/>
    <w:rsid w:val="00D45B5E"/>
    <w:rsid w:val="00D477C9"/>
    <w:rsid w:val="00D5027B"/>
    <w:rsid w:val="00D5106D"/>
    <w:rsid w:val="00D5123F"/>
    <w:rsid w:val="00D52442"/>
    <w:rsid w:val="00D52753"/>
    <w:rsid w:val="00D53BC4"/>
    <w:rsid w:val="00D55788"/>
    <w:rsid w:val="00D56607"/>
    <w:rsid w:val="00D57413"/>
    <w:rsid w:val="00D57832"/>
    <w:rsid w:val="00D63B50"/>
    <w:rsid w:val="00D63CA2"/>
    <w:rsid w:val="00D6440F"/>
    <w:rsid w:val="00D645B8"/>
    <w:rsid w:val="00D64824"/>
    <w:rsid w:val="00D65A20"/>
    <w:rsid w:val="00D66C8B"/>
    <w:rsid w:val="00D66FE0"/>
    <w:rsid w:val="00D67515"/>
    <w:rsid w:val="00D71E8C"/>
    <w:rsid w:val="00D81993"/>
    <w:rsid w:val="00D84920"/>
    <w:rsid w:val="00D84E83"/>
    <w:rsid w:val="00D85F9C"/>
    <w:rsid w:val="00D86C60"/>
    <w:rsid w:val="00D87E44"/>
    <w:rsid w:val="00D93758"/>
    <w:rsid w:val="00D940F3"/>
    <w:rsid w:val="00D95112"/>
    <w:rsid w:val="00D9537D"/>
    <w:rsid w:val="00D95BDC"/>
    <w:rsid w:val="00DA13F4"/>
    <w:rsid w:val="00DA302D"/>
    <w:rsid w:val="00DA3A1C"/>
    <w:rsid w:val="00DA4E98"/>
    <w:rsid w:val="00DB0254"/>
    <w:rsid w:val="00DB0F7E"/>
    <w:rsid w:val="00DB13F6"/>
    <w:rsid w:val="00DB23C1"/>
    <w:rsid w:val="00DB26F0"/>
    <w:rsid w:val="00DB3A2D"/>
    <w:rsid w:val="00DB3CCA"/>
    <w:rsid w:val="00DB4513"/>
    <w:rsid w:val="00DB4A25"/>
    <w:rsid w:val="00DC0CCE"/>
    <w:rsid w:val="00DC3E10"/>
    <w:rsid w:val="00DC7174"/>
    <w:rsid w:val="00DD0ECB"/>
    <w:rsid w:val="00DD3A94"/>
    <w:rsid w:val="00DD3C33"/>
    <w:rsid w:val="00DD44DF"/>
    <w:rsid w:val="00DD4A33"/>
    <w:rsid w:val="00DD4C7C"/>
    <w:rsid w:val="00DD6845"/>
    <w:rsid w:val="00DE14AB"/>
    <w:rsid w:val="00DE18E1"/>
    <w:rsid w:val="00DE4F52"/>
    <w:rsid w:val="00DF0365"/>
    <w:rsid w:val="00DF4795"/>
    <w:rsid w:val="00DF581F"/>
    <w:rsid w:val="00DF6958"/>
    <w:rsid w:val="00DF70BD"/>
    <w:rsid w:val="00E022F5"/>
    <w:rsid w:val="00E02DCF"/>
    <w:rsid w:val="00E04948"/>
    <w:rsid w:val="00E04A7B"/>
    <w:rsid w:val="00E05E0E"/>
    <w:rsid w:val="00E0666E"/>
    <w:rsid w:val="00E068EF"/>
    <w:rsid w:val="00E06A32"/>
    <w:rsid w:val="00E071A6"/>
    <w:rsid w:val="00E102F0"/>
    <w:rsid w:val="00E1137D"/>
    <w:rsid w:val="00E117CD"/>
    <w:rsid w:val="00E120F7"/>
    <w:rsid w:val="00E12E99"/>
    <w:rsid w:val="00E139FB"/>
    <w:rsid w:val="00E141DE"/>
    <w:rsid w:val="00E14DBE"/>
    <w:rsid w:val="00E1662E"/>
    <w:rsid w:val="00E17362"/>
    <w:rsid w:val="00E178CD"/>
    <w:rsid w:val="00E239BF"/>
    <w:rsid w:val="00E246F1"/>
    <w:rsid w:val="00E26C91"/>
    <w:rsid w:val="00E27405"/>
    <w:rsid w:val="00E27F47"/>
    <w:rsid w:val="00E300BA"/>
    <w:rsid w:val="00E3301B"/>
    <w:rsid w:val="00E341E9"/>
    <w:rsid w:val="00E34613"/>
    <w:rsid w:val="00E360AB"/>
    <w:rsid w:val="00E36AEE"/>
    <w:rsid w:val="00E36C1B"/>
    <w:rsid w:val="00E429BF"/>
    <w:rsid w:val="00E45075"/>
    <w:rsid w:val="00E465C9"/>
    <w:rsid w:val="00E47121"/>
    <w:rsid w:val="00E5151B"/>
    <w:rsid w:val="00E51874"/>
    <w:rsid w:val="00E55022"/>
    <w:rsid w:val="00E55733"/>
    <w:rsid w:val="00E572F0"/>
    <w:rsid w:val="00E60DAB"/>
    <w:rsid w:val="00E615CB"/>
    <w:rsid w:val="00E61A76"/>
    <w:rsid w:val="00E63713"/>
    <w:rsid w:val="00E64338"/>
    <w:rsid w:val="00E64624"/>
    <w:rsid w:val="00E64A18"/>
    <w:rsid w:val="00E64E8F"/>
    <w:rsid w:val="00E66E5A"/>
    <w:rsid w:val="00E67EA7"/>
    <w:rsid w:val="00E702EF"/>
    <w:rsid w:val="00E7058B"/>
    <w:rsid w:val="00E7448F"/>
    <w:rsid w:val="00E746B8"/>
    <w:rsid w:val="00E75917"/>
    <w:rsid w:val="00E76335"/>
    <w:rsid w:val="00E76887"/>
    <w:rsid w:val="00E7762B"/>
    <w:rsid w:val="00E8131F"/>
    <w:rsid w:val="00E81827"/>
    <w:rsid w:val="00E83738"/>
    <w:rsid w:val="00E84A61"/>
    <w:rsid w:val="00E8515A"/>
    <w:rsid w:val="00E87B37"/>
    <w:rsid w:val="00E93463"/>
    <w:rsid w:val="00E93942"/>
    <w:rsid w:val="00E93D8F"/>
    <w:rsid w:val="00E950A6"/>
    <w:rsid w:val="00E965D5"/>
    <w:rsid w:val="00E96683"/>
    <w:rsid w:val="00E970CC"/>
    <w:rsid w:val="00EA06D3"/>
    <w:rsid w:val="00EA444A"/>
    <w:rsid w:val="00EA5BBE"/>
    <w:rsid w:val="00EA6161"/>
    <w:rsid w:val="00EB0A56"/>
    <w:rsid w:val="00EB0BF7"/>
    <w:rsid w:val="00EB16A8"/>
    <w:rsid w:val="00EB1C42"/>
    <w:rsid w:val="00EB21D7"/>
    <w:rsid w:val="00EB24B9"/>
    <w:rsid w:val="00EB31C8"/>
    <w:rsid w:val="00EB31EB"/>
    <w:rsid w:val="00EB3BEF"/>
    <w:rsid w:val="00EB68B1"/>
    <w:rsid w:val="00EC163F"/>
    <w:rsid w:val="00EC2413"/>
    <w:rsid w:val="00EC2BD9"/>
    <w:rsid w:val="00EC3B98"/>
    <w:rsid w:val="00EC468B"/>
    <w:rsid w:val="00EC59A3"/>
    <w:rsid w:val="00EC677B"/>
    <w:rsid w:val="00ED1749"/>
    <w:rsid w:val="00ED230B"/>
    <w:rsid w:val="00ED40EE"/>
    <w:rsid w:val="00ED54FC"/>
    <w:rsid w:val="00ED7195"/>
    <w:rsid w:val="00ED78DF"/>
    <w:rsid w:val="00EE0599"/>
    <w:rsid w:val="00EE059D"/>
    <w:rsid w:val="00EE05D6"/>
    <w:rsid w:val="00EE5E48"/>
    <w:rsid w:val="00EF22FB"/>
    <w:rsid w:val="00EF2355"/>
    <w:rsid w:val="00EF2800"/>
    <w:rsid w:val="00EF3676"/>
    <w:rsid w:val="00EF3C28"/>
    <w:rsid w:val="00EF3F27"/>
    <w:rsid w:val="00EF4BD8"/>
    <w:rsid w:val="00EF4CD8"/>
    <w:rsid w:val="00EF6E2D"/>
    <w:rsid w:val="00EF773A"/>
    <w:rsid w:val="00F011AA"/>
    <w:rsid w:val="00F01497"/>
    <w:rsid w:val="00F02EDB"/>
    <w:rsid w:val="00F03324"/>
    <w:rsid w:val="00F05861"/>
    <w:rsid w:val="00F07E82"/>
    <w:rsid w:val="00F10860"/>
    <w:rsid w:val="00F111D2"/>
    <w:rsid w:val="00F11505"/>
    <w:rsid w:val="00F11E6C"/>
    <w:rsid w:val="00F14090"/>
    <w:rsid w:val="00F1464C"/>
    <w:rsid w:val="00F16E07"/>
    <w:rsid w:val="00F1700D"/>
    <w:rsid w:val="00F17EAA"/>
    <w:rsid w:val="00F20BDF"/>
    <w:rsid w:val="00F20E95"/>
    <w:rsid w:val="00F2180F"/>
    <w:rsid w:val="00F21A48"/>
    <w:rsid w:val="00F22DE4"/>
    <w:rsid w:val="00F23794"/>
    <w:rsid w:val="00F23B68"/>
    <w:rsid w:val="00F240FF"/>
    <w:rsid w:val="00F24DF9"/>
    <w:rsid w:val="00F25640"/>
    <w:rsid w:val="00F25F40"/>
    <w:rsid w:val="00F26B86"/>
    <w:rsid w:val="00F3287F"/>
    <w:rsid w:val="00F34696"/>
    <w:rsid w:val="00F348FC"/>
    <w:rsid w:val="00F35C6A"/>
    <w:rsid w:val="00F4137A"/>
    <w:rsid w:val="00F4280A"/>
    <w:rsid w:val="00F444F0"/>
    <w:rsid w:val="00F44A0C"/>
    <w:rsid w:val="00F44B3A"/>
    <w:rsid w:val="00F5018A"/>
    <w:rsid w:val="00F51A1D"/>
    <w:rsid w:val="00F538F5"/>
    <w:rsid w:val="00F53DB5"/>
    <w:rsid w:val="00F54861"/>
    <w:rsid w:val="00F5568C"/>
    <w:rsid w:val="00F56D9F"/>
    <w:rsid w:val="00F573B9"/>
    <w:rsid w:val="00F608C2"/>
    <w:rsid w:val="00F60C7F"/>
    <w:rsid w:val="00F61143"/>
    <w:rsid w:val="00F61E95"/>
    <w:rsid w:val="00F63490"/>
    <w:rsid w:val="00F64878"/>
    <w:rsid w:val="00F653FC"/>
    <w:rsid w:val="00F65A76"/>
    <w:rsid w:val="00F65EF4"/>
    <w:rsid w:val="00F6699A"/>
    <w:rsid w:val="00F672AF"/>
    <w:rsid w:val="00F81CE0"/>
    <w:rsid w:val="00F82992"/>
    <w:rsid w:val="00F8399C"/>
    <w:rsid w:val="00F86300"/>
    <w:rsid w:val="00F8676A"/>
    <w:rsid w:val="00F869CE"/>
    <w:rsid w:val="00F86CDD"/>
    <w:rsid w:val="00F877DA"/>
    <w:rsid w:val="00F912EB"/>
    <w:rsid w:val="00F915DC"/>
    <w:rsid w:val="00F92050"/>
    <w:rsid w:val="00F92FAF"/>
    <w:rsid w:val="00F96CD9"/>
    <w:rsid w:val="00F96E09"/>
    <w:rsid w:val="00FA08AC"/>
    <w:rsid w:val="00FA1CC7"/>
    <w:rsid w:val="00FA1D33"/>
    <w:rsid w:val="00FA2945"/>
    <w:rsid w:val="00FA515E"/>
    <w:rsid w:val="00FA5D8F"/>
    <w:rsid w:val="00FA648C"/>
    <w:rsid w:val="00FB0DE1"/>
    <w:rsid w:val="00FB158C"/>
    <w:rsid w:val="00FB21D9"/>
    <w:rsid w:val="00FB22C1"/>
    <w:rsid w:val="00FB3353"/>
    <w:rsid w:val="00FB3C64"/>
    <w:rsid w:val="00FB3C95"/>
    <w:rsid w:val="00FB430D"/>
    <w:rsid w:val="00FB45E4"/>
    <w:rsid w:val="00FB4668"/>
    <w:rsid w:val="00FB4697"/>
    <w:rsid w:val="00FB5F5E"/>
    <w:rsid w:val="00FC00E1"/>
    <w:rsid w:val="00FC0853"/>
    <w:rsid w:val="00FC0CB3"/>
    <w:rsid w:val="00FC0E0B"/>
    <w:rsid w:val="00FC2D0A"/>
    <w:rsid w:val="00FC33D2"/>
    <w:rsid w:val="00FC3F0E"/>
    <w:rsid w:val="00FC5BEE"/>
    <w:rsid w:val="00FC6509"/>
    <w:rsid w:val="00FC7BED"/>
    <w:rsid w:val="00FC7F36"/>
    <w:rsid w:val="00FD0032"/>
    <w:rsid w:val="00FD16F1"/>
    <w:rsid w:val="00FD2619"/>
    <w:rsid w:val="00FD2BB3"/>
    <w:rsid w:val="00FD4E7D"/>
    <w:rsid w:val="00FD5670"/>
    <w:rsid w:val="00FD5A8D"/>
    <w:rsid w:val="00FD7C1D"/>
    <w:rsid w:val="00FE0FE9"/>
    <w:rsid w:val="00FE1C4F"/>
    <w:rsid w:val="00FE2B15"/>
    <w:rsid w:val="00FE333E"/>
    <w:rsid w:val="00FE37FC"/>
    <w:rsid w:val="00FE68A1"/>
    <w:rsid w:val="00FF0547"/>
    <w:rsid w:val="00FF056A"/>
    <w:rsid w:val="00FF0740"/>
    <w:rsid w:val="00FF0F25"/>
    <w:rsid w:val="00FF2766"/>
    <w:rsid w:val="00FF3503"/>
    <w:rsid w:val="00FF3734"/>
    <w:rsid w:val="00FF43ED"/>
    <w:rsid w:val="00FF55DB"/>
    <w:rsid w:val="00FF58A9"/>
    <w:rsid w:val="00FF5C23"/>
    <w:rsid w:val="00FF6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5:docId w15:val="{3AAEEF76-E641-4D85-87E1-C3C533E7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2EDB"/>
    <w:pPr>
      <w:widowControl w:val="0"/>
      <w:spacing w:before="80" w:after="40"/>
      <w:jc w:val="both"/>
    </w:pPr>
    <w:rPr>
      <w:rFonts w:ascii="Arial" w:eastAsia="宋体" w:hAnsi="Arial"/>
      <w:sz w:val="15"/>
      <w:szCs w:val="15"/>
    </w:rPr>
  </w:style>
  <w:style w:type="paragraph" w:styleId="1">
    <w:name w:val="heading 1"/>
    <w:aliases w:val="文章标题"/>
    <w:next w:val="a"/>
    <w:link w:val="1Char"/>
    <w:autoRedefine/>
    <w:uiPriority w:val="9"/>
    <w:qFormat/>
    <w:rsid w:val="00F02EDB"/>
    <w:pPr>
      <w:keepNext/>
      <w:keepLines/>
      <w:spacing w:before="100"/>
      <w:outlineLvl w:val="0"/>
    </w:pPr>
    <w:rPr>
      <w:rFonts w:ascii="Arial" w:eastAsia="黑体" w:hAnsi="Arial"/>
      <w:bCs/>
      <w:color w:val="0090C8"/>
      <w:kern w:val="44"/>
      <w:sz w:val="44"/>
      <w:szCs w:val="44"/>
    </w:rPr>
  </w:style>
  <w:style w:type="paragraph" w:styleId="2">
    <w:name w:val="heading 2"/>
    <w:next w:val="a"/>
    <w:link w:val="2Char"/>
    <w:uiPriority w:val="9"/>
    <w:qFormat/>
    <w:rsid w:val="00F02EDB"/>
    <w:pPr>
      <w:keepNext/>
      <w:keepLines/>
      <w:spacing w:before="80"/>
      <w:outlineLvl w:val="1"/>
    </w:pPr>
    <w:rPr>
      <w:rFonts w:ascii="Arial" w:eastAsia="黑体" w:hAnsi="Arial" w:cstheme="majorBidi"/>
      <w:bCs/>
      <w:color w:val="0090C8"/>
      <w:sz w:val="28"/>
      <w:szCs w:val="32"/>
    </w:rPr>
  </w:style>
  <w:style w:type="paragraph" w:styleId="3">
    <w:name w:val="heading 3"/>
    <w:next w:val="a"/>
    <w:link w:val="3Char"/>
    <w:autoRedefine/>
    <w:uiPriority w:val="9"/>
    <w:qFormat/>
    <w:rsid w:val="00F02EDB"/>
    <w:pPr>
      <w:keepNext/>
      <w:keepLines/>
      <w:spacing w:before="40"/>
      <w:outlineLvl w:val="2"/>
    </w:pPr>
    <w:rPr>
      <w:rFonts w:ascii="Arial" w:eastAsia="黑体" w:hAnsi="Arial"/>
      <w:bCs/>
      <w:color w:val="0090C8"/>
      <w:sz w:val="24"/>
      <w:szCs w:val="32"/>
    </w:rPr>
  </w:style>
  <w:style w:type="paragraph" w:styleId="4">
    <w:name w:val="heading 4"/>
    <w:basedOn w:val="a"/>
    <w:next w:val="a"/>
    <w:link w:val="4Char"/>
    <w:uiPriority w:val="9"/>
    <w:qFormat/>
    <w:rsid w:val="00F02EDB"/>
    <w:pPr>
      <w:keepNext/>
      <w:keepLines/>
      <w:spacing w:after="80"/>
      <w:outlineLvl w:val="3"/>
    </w:pPr>
    <w:rPr>
      <w:rFonts w:eastAsia="黑体" w:cstheme="majorBidi"/>
      <w:bCs/>
      <w:color w:val="0090C8"/>
      <w:sz w:val="22"/>
      <w:szCs w:val="28"/>
    </w:rPr>
  </w:style>
  <w:style w:type="paragraph" w:styleId="5">
    <w:name w:val="heading 5"/>
    <w:basedOn w:val="a"/>
    <w:next w:val="a"/>
    <w:link w:val="5Char"/>
    <w:uiPriority w:val="9"/>
    <w:semiHidden/>
    <w:qFormat/>
    <w:rsid w:val="00F02EDB"/>
    <w:pPr>
      <w:keepNext/>
      <w:keepLines/>
      <w:spacing w:before="280" w:after="290" w:line="376" w:lineRule="auto"/>
      <w:outlineLvl w:val="4"/>
    </w:pPr>
    <w:rPr>
      <w:b/>
      <w:bCs/>
      <w:sz w:val="28"/>
      <w:szCs w:val="28"/>
    </w:rPr>
  </w:style>
  <w:style w:type="paragraph" w:styleId="6">
    <w:name w:val="heading 6"/>
    <w:basedOn w:val="a"/>
    <w:next w:val="a"/>
    <w:link w:val="6Char"/>
    <w:uiPriority w:val="9"/>
    <w:semiHidden/>
    <w:qFormat/>
    <w:rsid w:val="00F02E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qFormat/>
    <w:rsid w:val="00F02EDB"/>
    <w:pPr>
      <w:keepNext/>
      <w:keepLines/>
      <w:spacing w:before="240" w:after="64" w:line="320" w:lineRule="auto"/>
      <w:outlineLvl w:val="6"/>
    </w:pPr>
    <w:rPr>
      <w:b/>
      <w:bCs/>
      <w:sz w:val="24"/>
      <w:szCs w:val="24"/>
    </w:rPr>
  </w:style>
  <w:style w:type="paragraph" w:styleId="8">
    <w:name w:val="heading 8"/>
    <w:basedOn w:val="a"/>
    <w:next w:val="a"/>
    <w:link w:val="8Char"/>
    <w:uiPriority w:val="9"/>
    <w:semiHidden/>
    <w:qFormat/>
    <w:rsid w:val="00F02ED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qFormat/>
    <w:rsid w:val="00F02EDB"/>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semiHidden/>
    <w:qFormat/>
    <w:rsid w:val="00F02EDB"/>
    <w:pPr>
      <w:ind w:firstLineChars="200" w:firstLine="420"/>
    </w:pPr>
  </w:style>
  <w:style w:type="character" w:customStyle="1" w:styleId="1Char">
    <w:name w:val="标题 1 Char"/>
    <w:aliases w:val="文章标题 Char"/>
    <w:basedOn w:val="a0"/>
    <w:link w:val="1"/>
    <w:uiPriority w:val="9"/>
    <w:rsid w:val="00F02EDB"/>
    <w:rPr>
      <w:rFonts w:ascii="Arial" w:eastAsia="黑体" w:hAnsi="Arial"/>
      <w:bCs/>
      <w:color w:val="0090C8"/>
      <w:kern w:val="44"/>
      <w:sz w:val="44"/>
      <w:szCs w:val="44"/>
    </w:rPr>
  </w:style>
  <w:style w:type="paragraph" w:styleId="a4">
    <w:name w:val="Title"/>
    <w:basedOn w:val="a"/>
    <w:next w:val="a"/>
    <w:link w:val="Char"/>
    <w:uiPriority w:val="10"/>
    <w:semiHidden/>
    <w:qFormat/>
    <w:rsid w:val="00F02ED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semiHidden/>
    <w:rsid w:val="00F02EDB"/>
    <w:rPr>
      <w:rFonts w:asciiTheme="majorHAnsi" w:eastAsia="宋体" w:hAnsiTheme="majorHAnsi" w:cstheme="majorBidi"/>
      <w:b/>
      <w:bCs/>
      <w:sz w:val="32"/>
      <w:szCs w:val="32"/>
    </w:rPr>
  </w:style>
  <w:style w:type="character" w:customStyle="1" w:styleId="2Char">
    <w:name w:val="标题 2 Char"/>
    <w:basedOn w:val="a0"/>
    <w:link w:val="2"/>
    <w:uiPriority w:val="9"/>
    <w:rsid w:val="00F02EDB"/>
    <w:rPr>
      <w:rFonts w:ascii="Arial" w:eastAsia="黑体" w:hAnsi="Arial" w:cstheme="majorBidi"/>
      <w:bCs/>
      <w:color w:val="0090C8"/>
      <w:sz w:val="28"/>
      <w:szCs w:val="32"/>
    </w:rPr>
  </w:style>
  <w:style w:type="character" w:customStyle="1" w:styleId="3Char">
    <w:name w:val="标题 3 Char"/>
    <w:basedOn w:val="a0"/>
    <w:link w:val="3"/>
    <w:uiPriority w:val="9"/>
    <w:rsid w:val="00F02EDB"/>
    <w:rPr>
      <w:rFonts w:ascii="Arial" w:eastAsia="黑体" w:hAnsi="Arial"/>
      <w:bCs/>
      <w:color w:val="0090C8"/>
      <w:sz w:val="24"/>
      <w:szCs w:val="32"/>
    </w:rPr>
  </w:style>
  <w:style w:type="character" w:customStyle="1" w:styleId="4Char">
    <w:name w:val="标题 4 Char"/>
    <w:basedOn w:val="a0"/>
    <w:link w:val="4"/>
    <w:uiPriority w:val="9"/>
    <w:rsid w:val="00F02EDB"/>
    <w:rPr>
      <w:rFonts w:ascii="Arial" w:eastAsia="黑体" w:hAnsi="Arial" w:cstheme="majorBidi"/>
      <w:bCs/>
      <w:color w:val="0090C8"/>
      <w:sz w:val="22"/>
      <w:szCs w:val="28"/>
    </w:rPr>
  </w:style>
  <w:style w:type="character" w:customStyle="1" w:styleId="5Char">
    <w:name w:val="标题 5 Char"/>
    <w:basedOn w:val="a0"/>
    <w:link w:val="5"/>
    <w:uiPriority w:val="9"/>
    <w:semiHidden/>
    <w:rsid w:val="00F02EDB"/>
    <w:rPr>
      <w:rFonts w:ascii="Arial" w:eastAsia="宋体" w:hAnsi="Arial"/>
      <w:b/>
      <w:bCs/>
      <w:sz w:val="28"/>
      <w:szCs w:val="28"/>
    </w:rPr>
  </w:style>
  <w:style w:type="character" w:customStyle="1" w:styleId="6Char">
    <w:name w:val="标题 6 Char"/>
    <w:basedOn w:val="a0"/>
    <w:link w:val="6"/>
    <w:uiPriority w:val="9"/>
    <w:semiHidden/>
    <w:rsid w:val="00F02E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02EDB"/>
    <w:rPr>
      <w:rFonts w:ascii="Arial" w:eastAsia="宋体" w:hAnsi="Arial"/>
      <w:b/>
      <w:bCs/>
      <w:sz w:val="24"/>
      <w:szCs w:val="24"/>
    </w:rPr>
  </w:style>
  <w:style w:type="character" w:customStyle="1" w:styleId="8Char">
    <w:name w:val="标题 8 Char"/>
    <w:basedOn w:val="a0"/>
    <w:link w:val="8"/>
    <w:uiPriority w:val="9"/>
    <w:semiHidden/>
    <w:rsid w:val="00F02E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02EDB"/>
    <w:rPr>
      <w:rFonts w:asciiTheme="majorHAnsi" w:eastAsiaTheme="majorEastAsia" w:hAnsiTheme="majorHAnsi" w:cstheme="majorBidi"/>
      <w:sz w:val="15"/>
      <w:szCs w:val="15"/>
    </w:rPr>
  </w:style>
  <w:style w:type="paragraph" w:customStyle="1" w:styleId="ItemList">
    <w:name w:val="Item List"/>
    <w:basedOn w:val="a"/>
    <w:autoRedefine/>
    <w:qFormat/>
    <w:rsid w:val="00DA13F4"/>
    <w:pPr>
      <w:spacing w:before="0" w:after="0" w:line="180" w:lineRule="auto"/>
    </w:pPr>
    <w:rPr>
      <w:rFonts w:cs="Times New Roman"/>
      <w:kern w:val="0"/>
    </w:rPr>
  </w:style>
  <w:style w:type="paragraph" w:customStyle="1" w:styleId="ItemList2">
    <w:name w:val="Item List_2"/>
    <w:basedOn w:val="a"/>
    <w:autoRedefine/>
    <w:rsid w:val="00F02EDB"/>
    <w:pPr>
      <w:numPr>
        <w:numId w:val="6"/>
      </w:numPr>
      <w:spacing w:before="120"/>
      <w:ind w:left="874"/>
      <w:jc w:val="left"/>
    </w:pPr>
    <w:rPr>
      <w:rFonts w:cs="Times New Roman"/>
      <w:kern w:val="0"/>
      <w:szCs w:val="13"/>
    </w:rPr>
  </w:style>
  <w:style w:type="paragraph" w:customStyle="1" w:styleId="ItemList3">
    <w:name w:val="Item List_3"/>
    <w:basedOn w:val="a"/>
    <w:autoRedefine/>
    <w:rsid w:val="00F02EDB"/>
    <w:pPr>
      <w:numPr>
        <w:numId w:val="9"/>
      </w:numPr>
      <w:tabs>
        <w:tab w:val="left" w:pos="945"/>
      </w:tabs>
      <w:spacing w:before="120"/>
      <w:ind w:left="1247" w:hanging="340"/>
      <w:jc w:val="left"/>
    </w:pPr>
    <w:rPr>
      <w:rFonts w:cs="Times New Roman"/>
      <w:kern w:val="0"/>
      <w:szCs w:val="13"/>
    </w:rPr>
  </w:style>
  <w:style w:type="paragraph" w:customStyle="1" w:styleId="a5">
    <w:name w:val="图片"/>
    <w:basedOn w:val="a"/>
    <w:autoRedefine/>
    <w:qFormat/>
    <w:rsid w:val="00083552"/>
    <w:pPr>
      <w:spacing w:before="0" w:after="0"/>
      <w:jc w:val="center"/>
    </w:pPr>
    <w:rPr>
      <w:noProof/>
      <w:color w:val="FF0000"/>
    </w:rPr>
  </w:style>
  <w:style w:type="paragraph" w:customStyle="1" w:styleId="a6">
    <w:name w:val="图片标注"/>
    <w:basedOn w:val="a5"/>
    <w:qFormat/>
    <w:rsid w:val="00F02EDB"/>
  </w:style>
  <w:style w:type="paragraph" w:customStyle="1" w:styleId="a7">
    <w:name w:val="表格标题文字"/>
    <w:qFormat/>
    <w:rsid w:val="00F02EDB"/>
    <w:pPr>
      <w:snapToGrid w:val="0"/>
      <w:spacing w:before="120" w:line="240" w:lineRule="exact"/>
    </w:pPr>
    <w:rPr>
      <w:rFonts w:ascii="Arial" w:eastAsia="黑体" w:hAnsi="Arial"/>
      <w:sz w:val="18"/>
    </w:rPr>
  </w:style>
  <w:style w:type="paragraph" w:customStyle="1" w:styleId="a8">
    <w:name w:val="表格非标题文字"/>
    <w:link w:val="Char0"/>
    <w:qFormat/>
    <w:rsid w:val="00F02EDB"/>
    <w:pPr>
      <w:snapToGrid w:val="0"/>
      <w:spacing w:before="80" w:after="40"/>
    </w:pPr>
    <w:rPr>
      <w:rFonts w:ascii="Arial" w:eastAsia="宋体" w:hAnsi="Arial"/>
      <w:sz w:val="18"/>
    </w:rPr>
  </w:style>
  <w:style w:type="paragraph" w:styleId="a9">
    <w:name w:val="header"/>
    <w:basedOn w:val="a"/>
    <w:link w:val="Char1"/>
    <w:uiPriority w:val="99"/>
    <w:unhideWhenUsed/>
    <w:rsid w:val="00F02EDB"/>
    <w:pPr>
      <w:pBdr>
        <w:bottom w:val="single" w:sz="6" w:space="1" w:color="auto"/>
      </w:pBdr>
      <w:tabs>
        <w:tab w:val="center" w:pos="4153"/>
        <w:tab w:val="right" w:pos="8306"/>
      </w:tabs>
      <w:snapToGrid w:val="0"/>
      <w:jc w:val="center"/>
    </w:pPr>
    <w:rPr>
      <w:szCs w:val="18"/>
    </w:rPr>
  </w:style>
  <w:style w:type="character" w:customStyle="1" w:styleId="Char1">
    <w:name w:val="页眉 Char"/>
    <w:basedOn w:val="a0"/>
    <w:link w:val="a9"/>
    <w:uiPriority w:val="99"/>
    <w:rsid w:val="00F02EDB"/>
    <w:rPr>
      <w:rFonts w:ascii="Arial" w:eastAsia="宋体" w:hAnsi="Arial"/>
      <w:sz w:val="15"/>
      <w:szCs w:val="18"/>
    </w:rPr>
  </w:style>
  <w:style w:type="paragraph" w:styleId="aa">
    <w:name w:val="footer"/>
    <w:basedOn w:val="a"/>
    <w:link w:val="Char2"/>
    <w:uiPriority w:val="99"/>
    <w:rsid w:val="00F02EDB"/>
    <w:pPr>
      <w:tabs>
        <w:tab w:val="center" w:pos="4153"/>
        <w:tab w:val="right" w:pos="8306"/>
      </w:tabs>
      <w:snapToGrid w:val="0"/>
      <w:jc w:val="left"/>
    </w:pPr>
    <w:rPr>
      <w:color w:val="FFFFFF" w:themeColor="background1"/>
      <w:sz w:val="16"/>
      <w:szCs w:val="18"/>
    </w:rPr>
  </w:style>
  <w:style w:type="character" w:customStyle="1" w:styleId="Char2">
    <w:name w:val="页脚 Char"/>
    <w:basedOn w:val="a0"/>
    <w:link w:val="aa"/>
    <w:uiPriority w:val="99"/>
    <w:rsid w:val="00F02EDB"/>
    <w:rPr>
      <w:rFonts w:ascii="Arial" w:eastAsia="宋体" w:hAnsi="Arial"/>
      <w:color w:val="FFFFFF" w:themeColor="background1"/>
      <w:sz w:val="16"/>
      <w:szCs w:val="18"/>
    </w:rPr>
  </w:style>
  <w:style w:type="paragraph" w:styleId="ab">
    <w:name w:val="Balloon Text"/>
    <w:basedOn w:val="a"/>
    <w:link w:val="Char3"/>
    <w:uiPriority w:val="99"/>
    <w:semiHidden/>
    <w:unhideWhenUsed/>
    <w:rsid w:val="00F02EDB"/>
    <w:pPr>
      <w:spacing w:before="0" w:after="0"/>
    </w:pPr>
    <w:rPr>
      <w:szCs w:val="18"/>
    </w:rPr>
  </w:style>
  <w:style w:type="character" w:customStyle="1" w:styleId="Char3">
    <w:name w:val="批注框文本 Char"/>
    <w:basedOn w:val="a0"/>
    <w:link w:val="ab"/>
    <w:uiPriority w:val="99"/>
    <w:semiHidden/>
    <w:rsid w:val="00F02EDB"/>
    <w:rPr>
      <w:rFonts w:ascii="Arial" w:eastAsia="宋体" w:hAnsi="Arial"/>
      <w:sz w:val="15"/>
      <w:szCs w:val="18"/>
    </w:rPr>
  </w:style>
  <w:style w:type="numbering" w:styleId="1111110">
    <w:name w:val="Outline List 1"/>
    <w:basedOn w:val="a2"/>
    <w:semiHidden/>
    <w:rsid w:val="00F02EDB"/>
    <w:pPr>
      <w:numPr>
        <w:numId w:val="7"/>
      </w:numPr>
    </w:pPr>
  </w:style>
  <w:style w:type="character" w:customStyle="1" w:styleId="Char0">
    <w:name w:val="表格非标题文字 Char"/>
    <w:basedOn w:val="a0"/>
    <w:link w:val="a8"/>
    <w:rsid w:val="00F02EDB"/>
    <w:rPr>
      <w:rFonts w:ascii="Arial" w:eastAsia="宋体" w:hAnsi="Arial"/>
      <w:sz w:val="18"/>
    </w:rPr>
  </w:style>
  <w:style w:type="table" w:styleId="ac">
    <w:name w:val="Table Professional"/>
    <w:basedOn w:val="a1"/>
    <w:uiPriority w:val="99"/>
    <w:semiHidden/>
    <w:unhideWhenUsed/>
    <w:rsid w:val="00F02EDB"/>
    <w:pPr>
      <w:widowControl w:val="0"/>
      <w:spacing w:before="80" w:after="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d">
    <w:name w:val="Signature"/>
    <w:basedOn w:val="a"/>
    <w:link w:val="Char4"/>
    <w:uiPriority w:val="99"/>
    <w:rsid w:val="00F02EDB"/>
    <w:pPr>
      <w:snapToGrid w:val="0"/>
      <w:spacing w:before="0" w:after="0"/>
    </w:pPr>
    <w:rPr>
      <w:rFonts w:ascii="Futura Hv" w:eastAsia="黑体" w:hAnsi="Futura Hv"/>
      <w:sz w:val="10"/>
    </w:rPr>
  </w:style>
  <w:style w:type="character" w:customStyle="1" w:styleId="Char4">
    <w:name w:val="签名 Char"/>
    <w:basedOn w:val="a0"/>
    <w:link w:val="ad"/>
    <w:uiPriority w:val="99"/>
    <w:rsid w:val="00F02EDB"/>
    <w:rPr>
      <w:rFonts w:ascii="Futura Hv" w:eastAsia="黑体" w:hAnsi="Futura Hv"/>
      <w:sz w:val="10"/>
      <w:szCs w:val="15"/>
    </w:rPr>
  </w:style>
  <w:style w:type="character" w:styleId="ae">
    <w:name w:val="Hyperlink"/>
    <w:basedOn w:val="a0"/>
    <w:uiPriority w:val="99"/>
    <w:unhideWhenUsed/>
    <w:rsid w:val="00F02EDB"/>
    <w:rPr>
      <w:color w:val="0000FF" w:themeColor="hyperlink"/>
      <w:u w:val="single"/>
    </w:rPr>
  </w:style>
  <w:style w:type="table" w:styleId="af">
    <w:name w:val="Table Grid"/>
    <w:basedOn w:val="a1"/>
    <w:uiPriority w:val="59"/>
    <w:rsid w:val="00F02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
    <w:qFormat/>
    <w:rsid w:val="00F02EDB"/>
    <w:pPr>
      <w:widowControl w:val="0"/>
      <w:snapToGrid w:val="0"/>
      <w:spacing w:before="80"/>
    </w:pPr>
    <w:rPr>
      <w:rFonts w:ascii="Arial" w:eastAsia="宋体" w:hAnsi="Arial" w:cs="Times New Roman"/>
      <w:kern w:val="0"/>
      <w:sz w:val="18"/>
      <w:szCs w:val="20"/>
    </w:rPr>
    <w:tblPr>
      <w:tblInd w:w="108" w:type="dxa"/>
      <w:tblBorders>
        <w:top w:val="single" w:sz="8" w:space="0" w:color="auto"/>
        <w:bottom w:val="single" w:sz="8" w:space="0" w:color="auto"/>
        <w:insideH w:val="single" w:sz="4" w:space="0" w:color="808080"/>
        <w:insideV w:val="single" w:sz="4" w:space="0" w:color="808080"/>
      </w:tblBorders>
      <w:tblCellMar>
        <w:top w:w="0" w:type="dxa"/>
        <w:left w:w="108" w:type="dxa"/>
        <w:bottom w:w="0" w:type="dxa"/>
        <w:right w:w="108" w:type="dxa"/>
      </w:tblCellMar>
    </w:tblPr>
    <w:tcPr>
      <w:vAlign w:val="center"/>
    </w:tcPr>
    <w:tblStylePr w:type="firstRow">
      <w:pPr>
        <w:wordWrap/>
        <w:ind w:leftChars="0" w:left="0"/>
      </w:pPr>
      <w:tblPr/>
      <w:tcPr>
        <w:tcBorders>
          <w:top w:val="single" w:sz="8" w:space="0" w:color="auto"/>
          <w:left w:val="nil"/>
          <w:bottom w:val="single" w:sz="4" w:space="0" w:color="808080"/>
          <w:right w:val="nil"/>
          <w:insideH w:val="nil"/>
          <w:insideV w:val="single" w:sz="4" w:space="0" w:color="808080"/>
          <w:tl2br w:val="nil"/>
          <w:tr2bl w:val="nil"/>
        </w:tcBorders>
        <w:shd w:val="clear" w:color="auto" w:fill="D9D9D9"/>
      </w:tcPr>
    </w:tblStylePr>
    <w:tblStylePr w:type="lastRow">
      <w:tblPr/>
      <w:tcPr>
        <w:tcBorders>
          <w:top w:val="single" w:sz="4" w:space="0" w:color="808080"/>
          <w:left w:val="nil"/>
          <w:bottom w:val="single" w:sz="8" w:space="0" w:color="auto"/>
          <w:right w:val="nil"/>
          <w:insideH w:val="nil"/>
          <w:insideV w:val="single" w:sz="4" w:space="0" w:color="808080"/>
          <w:tl2br w:val="nil"/>
          <w:tr2bl w:val="nil"/>
        </w:tcBorders>
      </w:tcPr>
    </w:tblStylePr>
  </w:style>
  <w:style w:type="character" w:styleId="af0">
    <w:name w:val="annotation reference"/>
    <w:basedOn w:val="a0"/>
    <w:uiPriority w:val="99"/>
    <w:semiHidden/>
    <w:unhideWhenUsed/>
    <w:rsid w:val="00F02EDB"/>
    <w:rPr>
      <w:sz w:val="21"/>
      <w:szCs w:val="21"/>
    </w:rPr>
  </w:style>
  <w:style w:type="paragraph" w:styleId="af1">
    <w:name w:val="annotation text"/>
    <w:basedOn w:val="a"/>
    <w:link w:val="Char5"/>
    <w:uiPriority w:val="99"/>
    <w:unhideWhenUsed/>
    <w:rsid w:val="00F02EDB"/>
    <w:pPr>
      <w:jc w:val="left"/>
    </w:pPr>
  </w:style>
  <w:style w:type="character" w:customStyle="1" w:styleId="Char5">
    <w:name w:val="批注文字 Char"/>
    <w:basedOn w:val="a0"/>
    <w:link w:val="af1"/>
    <w:uiPriority w:val="99"/>
    <w:rsid w:val="00F02EDB"/>
    <w:rPr>
      <w:rFonts w:ascii="Arial" w:eastAsia="宋体" w:hAnsi="Arial"/>
      <w:sz w:val="15"/>
      <w:szCs w:val="15"/>
    </w:rPr>
  </w:style>
  <w:style w:type="paragraph" w:styleId="af2">
    <w:name w:val="annotation subject"/>
    <w:basedOn w:val="af1"/>
    <w:next w:val="af1"/>
    <w:link w:val="Char6"/>
    <w:uiPriority w:val="99"/>
    <w:semiHidden/>
    <w:unhideWhenUsed/>
    <w:rsid w:val="00F02EDB"/>
    <w:rPr>
      <w:b/>
      <w:bCs/>
    </w:rPr>
  </w:style>
  <w:style w:type="character" w:customStyle="1" w:styleId="Char6">
    <w:name w:val="批注主题 Char"/>
    <w:basedOn w:val="Char5"/>
    <w:link w:val="af2"/>
    <w:uiPriority w:val="99"/>
    <w:semiHidden/>
    <w:rsid w:val="00F02EDB"/>
    <w:rPr>
      <w:rFonts w:ascii="Arial" w:eastAsia="宋体" w:hAnsi="Arial"/>
      <w:b/>
      <w:bCs/>
      <w:sz w:val="15"/>
      <w:szCs w:val="15"/>
    </w:rPr>
  </w:style>
  <w:style w:type="paragraph" w:styleId="af3">
    <w:name w:val="Document Map"/>
    <w:basedOn w:val="a"/>
    <w:link w:val="Char7"/>
    <w:uiPriority w:val="99"/>
    <w:semiHidden/>
    <w:unhideWhenUsed/>
    <w:rsid w:val="00F02EDB"/>
    <w:rPr>
      <w:rFonts w:ascii="宋体"/>
      <w:szCs w:val="18"/>
    </w:rPr>
  </w:style>
  <w:style w:type="character" w:customStyle="1" w:styleId="Char7">
    <w:name w:val="文档结构图 Char"/>
    <w:basedOn w:val="a0"/>
    <w:link w:val="af3"/>
    <w:uiPriority w:val="99"/>
    <w:semiHidden/>
    <w:rsid w:val="00F02EDB"/>
    <w:rPr>
      <w:rFonts w:ascii="宋体" w:eastAsia="宋体" w:hAnsi="Arial"/>
      <w:sz w:val="15"/>
      <w:szCs w:val="18"/>
    </w:rPr>
  </w:style>
  <w:style w:type="table" w:customStyle="1" w:styleId="Table1">
    <w:name w:val="Table1"/>
    <w:basedOn w:val="af"/>
    <w:link w:val="TableChar"/>
    <w:uiPriority w:val="99"/>
    <w:qFormat/>
    <w:rsid w:val="00F02EDB"/>
    <w:pPr>
      <w:widowControl w:val="0"/>
      <w:spacing w:before="80" w:after="80"/>
      <w:jc w:val="both"/>
    </w:pPr>
    <w:rPr>
      <w:rFonts w:ascii="Arial" w:eastAsia="宋体" w:hAnsi="Arial" w:cs="Arial"/>
      <w:sz w:val="18"/>
    </w:rPr>
    <w:tblPr>
      <w:tblInd w:w="737" w:type="dxa"/>
      <w:tblBorders>
        <w:insideH w:val="single" w:sz="4" w:space="0" w:color="808080"/>
        <w:insideV w:val="single" w:sz="4" w:space="0" w:color="808080"/>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nil"/>
          <w:bottom w:val="single" w:sz="4" w:space="0" w:color="808080"/>
          <w:right w:val="nil"/>
          <w:insideH w:val="nil"/>
          <w:insideV w:val="single" w:sz="4" w:space="0" w:color="808080"/>
          <w:tl2br w:val="nil"/>
          <w:tr2bl w:val="nil"/>
        </w:tcBorders>
        <w:shd w:val="clear" w:color="auto" w:fill="D9D9D9"/>
      </w:tcPr>
    </w:tblStylePr>
    <w:tblStylePr w:type="lastRow">
      <w:tblPr/>
      <w:tcPr>
        <w:tcBorders>
          <w:top w:val="single" w:sz="4" w:space="0" w:color="808080"/>
          <w:left w:val="nil"/>
          <w:bottom w:val="single" w:sz="4" w:space="0" w:color="auto"/>
          <w:right w:val="nil"/>
          <w:insideH w:val="nil"/>
          <w:insideV w:val="single" w:sz="4" w:space="0" w:color="808080"/>
          <w:tl2br w:val="nil"/>
          <w:tr2bl w:val="nil"/>
        </w:tcBorders>
      </w:tcPr>
    </w:tblStylePr>
  </w:style>
  <w:style w:type="character" w:customStyle="1" w:styleId="TableChar">
    <w:name w:val="Table Char"/>
    <w:basedOn w:val="a0"/>
    <w:link w:val="Table1"/>
    <w:uiPriority w:val="99"/>
    <w:rsid w:val="00F02EDB"/>
    <w:rPr>
      <w:rFonts w:ascii="Arial" w:eastAsia="宋体" w:hAnsi="Arial" w:cs="Arial"/>
      <w:sz w:val="18"/>
      <w:szCs w:val="21"/>
      <w:lang w:val="en-US" w:eastAsia="zh-CN" w:bidi="ar-SA"/>
    </w:rPr>
  </w:style>
  <w:style w:type="paragraph" w:customStyle="1" w:styleId="af4">
    <w:name w:val="列表样式(一级)"/>
    <w:basedOn w:val="a"/>
    <w:rsid w:val="007454F9"/>
    <w:pPr>
      <w:tabs>
        <w:tab w:val="num" w:pos="255"/>
      </w:tabs>
      <w:spacing w:before="160" w:after="160" w:line="280" w:lineRule="exact"/>
      <w:ind w:left="255" w:hanging="255"/>
      <w:jc w:val="left"/>
    </w:pPr>
    <w:rPr>
      <w:rFonts w:eastAsia="华文细黑" w:cs="Times New Roman"/>
      <w:color w:val="505050"/>
      <w:sz w:val="16"/>
      <w:szCs w:val="16"/>
    </w:rPr>
  </w:style>
  <w:style w:type="numbering" w:styleId="111111">
    <w:name w:val="Outline List 2"/>
    <w:basedOn w:val="a2"/>
    <w:semiHidden/>
    <w:rsid w:val="00F02EDB"/>
    <w:pPr>
      <w:numPr>
        <w:numId w:val="11"/>
      </w:numPr>
    </w:pPr>
  </w:style>
  <w:style w:type="paragraph" w:customStyle="1" w:styleId="af5">
    <w:name w:val="产品型号"/>
    <w:basedOn w:val="a"/>
    <w:next w:val="a5"/>
    <w:autoRedefine/>
    <w:qFormat/>
    <w:rsid w:val="00ED40EE"/>
    <w:pPr>
      <w:spacing w:after="0"/>
      <w:jc w:val="left"/>
    </w:pPr>
    <w:rPr>
      <w:rFonts w:eastAsia="黑体"/>
      <w:sz w:val="28"/>
    </w:rPr>
  </w:style>
  <w:style w:type="table" w:customStyle="1" w:styleId="BTable">
    <w:name w:val="BTable"/>
    <w:basedOn w:val="a1"/>
    <w:uiPriority w:val="99"/>
    <w:qFormat/>
    <w:rsid w:val="00F02EDB"/>
    <w:pPr>
      <w:spacing w:before="80"/>
    </w:pPr>
    <w:rPr>
      <w:rFonts w:ascii="Calibri" w:hAnsi="Calibri"/>
      <w:sz w:val="18"/>
    </w:rPr>
    <w:tblPr>
      <w:tblStyleRowBandSize w:val="1"/>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0" w:type="dxa"/>
        <w:left w:w="108" w:type="dxa"/>
        <w:bottom w:w="0" w:type="dxa"/>
        <w:right w:w="108" w:type="dxa"/>
      </w:tblCellMar>
    </w:tblPr>
    <w:tcPr>
      <w:vAlign w:val="center"/>
    </w:tcPr>
    <w:tblStylePr w:type="firstRow">
      <w:tblPr/>
      <w:tcPr>
        <w:shd w:val="clear" w:color="auto" w:fill="C6DBF7"/>
      </w:tcPr>
    </w:tblStylePr>
  </w:style>
  <w:style w:type="paragraph" w:customStyle="1" w:styleId="af6">
    <w:name w:val="表格标题"/>
    <w:basedOn w:val="a"/>
    <w:autoRedefine/>
    <w:qFormat/>
    <w:rsid w:val="00F02EDB"/>
    <w:pPr>
      <w:spacing w:before="0" w:after="0" w:line="220" w:lineRule="exact"/>
    </w:pPr>
    <w:rPr>
      <w:rFonts w:eastAsia="黑体"/>
      <w:color w:val="007CA8"/>
      <w:kern w:val="0"/>
      <w:szCs w:val="13"/>
    </w:rPr>
  </w:style>
  <w:style w:type="paragraph" w:customStyle="1" w:styleId="af7">
    <w:name w:val="表格内文"/>
    <w:basedOn w:val="a"/>
    <w:autoRedefine/>
    <w:qFormat/>
    <w:rsid w:val="00F02EDB"/>
    <w:pPr>
      <w:spacing w:before="0" w:after="0" w:line="200" w:lineRule="exact"/>
      <w:jc w:val="left"/>
    </w:pPr>
    <w:rPr>
      <w:rFonts w:eastAsiaTheme="minorEastAsia"/>
      <w:kern w:val="0"/>
    </w:rPr>
  </w:style>
  <w:style w:type="paragraph" w:customStyle="1" w:styleId="af8">
    <w:name w:val="功能图标"/>
    <w:basedOn w:val="a5"/>
    <w:qFormat/>
    <w:rsid w:val="006F2FEB"/>
    <w:pPr>
      <w:ind w:left="1021"/>
    </w:pPr>
  </w:style>
  <w:style w:type="paragraph" w:styleId="af9">
    <w:name w:val="Revision"/>
    <w:hidden/>
    <w:uiPriority w:val="99"/>
    <w:semiHidden/>
    <w:rsid w:val="00F02EDB"/>
    <w:rPr>
      <w:rFonts w:ascii="Arial" w:eastAsia="宋体" w:hAnsi="Arial"/>
      <w:sz w:val="15"/>
      <w:szCs w:val="15"/>
    </w:rPr>
  </w:style>
  <w:style w:type="paragraph" w:styleId="afa">
    <w:name w:val="Normal (Web)"/>
    <w:basedOn w:val="a"/>
    <w:uiPriority w:val="99"/>
    <w:semiHidden/>
    <w:unhideWhenUsed/>
    <w:rsid w:val="00ED40E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9132">
      <w:bodyDiv w:val="1"/>
      <w:marLeft w:val="0"/>
      <w:marRight w:val="0"/>
      <w:marTop w:val="0"/>
      <w:marBottom w:val="0"/>
      <w:divBdr>
        <w:top w:val="none" w:sz="0" w:space="0" w:color="auto"/>
        <w:left w:val="none" w:sz="0" w:space="0" w:color="auto"/>
        <w:bottom w:val="none" w:sz="0" w:space="0" w:color="auto"/>
        <w:right w:val="none" w:sz="0" w:space="0" w:color="auto"/>
      </w:divBdr>
    </w:div>
    <w:div w:id="199129968">
      <w:bodyDiv w:val="1"/>
      <w:marLeft w:val="0"/>
      <w:marRight w:val="0"/>
      <w:marTop w:val="0"/>
      <w:marBottom w:val="0"/>
      <w:divBdr>
        <w:top w:val="none" w:sz="0" w:space="0" w:color="auto"/>
        <w:left w:val="none" w:sz="0" w:space="0" w:color="auto"/>
        <w:bottom w:val="none" w:sz="0" w:space="0" w:color="auto"/>
        <w:right w:val="none" w:sz="0" w:space="0" w:color="auto"/>
      </w:divBdr>
    </w:div>
    <w:div w:id="699090253">
      <w:bodyDiv w:val="1"/>
      <w:marLeft w:val="0"/>
      <w:marRight w:val="0"/>
      <w:marTop w:val="0"/>
      <w:marBottom w:val="0"/>
      <w:divBdr>
        <w:top w:val="none" w:sz="0" w:space="0" w:color="auto"/>
        <w:left w:val="none" w:sz="0" w:space="0" w:color="auto"/>
        <w:bottom w:val="none" w:sz="0" w:space="0" w:color="auto"/>
        <w:right w:val="none" w:sz="0" w:space="0" w:color="auto"/>
      </w:divBdr>
    </w:div>
    <w:div w:id="845289043">
      <w:bodyDiv w:val="1"/>
      <w:marLeft w:val="0"/>
      <w:marRight w:val="0"/>
      <w:marTop w:val="0"/>
      <w:marBottom w:val="0"/>
      <w:divBdr>
        <w:top w:val="none" w:sz="0" w:space="0" w:color="auto"/>
        <w:left w:val="none" w:sz="0" w:space="0" w:color="auto"/>
        <w:bottom w:val="none" w:sz="0" w:space="0" w:color="auto"/>
        <w:right w:val="none" w:sz="0" w:space="0" w:color="auto"/>
      </w:divBdr>
    </w:div>
    <w:div w:id="1343970090">
      <w:bodyDiv w:val="1"/>
      <w:marLeft w:val="0"/>
      <w:marRight w:val="0"/>
      <w:marTop w:val="0"/>
      <w:marBottom w:val="0"/>
      <w:divBdr>
        <w:top w:val="none" w:sz="0" w:space="0" w:color="auto"/>
        <w:left w:val="none" w:sz="0" w:space="0" w:color="auto"/>
        <w:bottom w:val="none" w:sz="0" w:space="0" w:color="auto"/>
        <w:right w:val="none" w:sz="0" w:space="0" w:color="auto"/>
      </w:divBdr>
    </w:div>
    <w:div w:id="1381981428">
      <w:bodyDiv w:val="1"/>
      <w:marLeft w:val="0"/>
      <w:marRight w:val="0"/>
      <w:marTop w:val="0"/>
      <w:marBottom w:val="0"/>
      <w:divBdr>
        <w:top w:val="none" w:sz="0" w:space="0" w:color="auto"/>
        <w:left w:val="none" w:sz="0" w:space="0" w:color="auto"/>
        <w:bottom w:val="none" w:sz="0" w:space="0" w:color="auto"/>
        <w:right w:val="none" w:sz="0" w:space="0" w:color="auto"/>
      </w:divBdr>
    </w:div>
    <w:div w:id="1587806621">
      <w:bodyDiv w:val="1"/>
      <w:marLeft w:val="0"/>
      <w:marRight w:val="0"/>
      <w:marTop w:val="0"/>
      <w:marBottom w:val="0"/>
      <w:divBdr>
        <w:top w:val="none" w:sz="0" w:space="0" w:color="auto"/>
        <w:left w:val="none" w:sz="0" w:space="0" w:color="auto"/>
        <w:bottom w:val="none" w:sz="0" w:space="0" w:color="auto"/>
        <w:right w:val="none" w:sz="0" w:space="0" w:color="auto"/>
      </w:divBdr>
    </w:div>
    <w:div w:id="1641500546">
      <w:bodyDiv w:val="1"/>
      <w:marLeft w:val="0"/>
      <w:marRight w:val="0"/>
      <w:marTop w:val="0"/>
      <w:marBottom w:val="0"/>
      <w:divBdr>
        <w:top w:val="none" w:sz="0" w:space="0" w:color="auto"/>
        <w:left w:val="none" w:sz="0" w:space="0" w:color="auto"/>
        <w:bottom w:val="none" w:sz="0" w:space="0" w:color="auto"/>
        <w:right w:val="none" w:sz="0" w:space="0" w:color="auto"/>
      </w:divBdr>
    </w:div>
    <w:div w:id="1829855653">
      <w:bodyDiv w:val="1"/>
      <w:marLeft w:val="0"/>
      <w:marRight w:val="0"/>
      <w:marTop w:val="0"/>
      <w:marBottom w:val="0"/>
      <w:divBdr>
        <w:top w:val="none" w:sz="0" w:space="0" w:color="auto"/>
        <w:left w:val="none" w:sz="0" w:space="0" w:color="auto"/>
        <w:bottom w:val="none" w:sz="0" w:space="0" w:color="auto"/>
        <w:right w:val="none" w:sz="0" w:space="0" w:color="auto"/>
      </w:divBdr>
    </w:div>
    <w:div w:id="1849903660">
      <w:bodyDiv w:val="1"/>
      <w:marLeft w:val="0"/>
      <w:marRight w:val="0"/>
      <w:marTop w:val="0"/>
      <w:marBottom w:val="0"/>
      <w:divBdr>
        <w:top w:val="none" w:sz="0" w:space="0" w:color="auto"/>
        <w:left w:val="none" w:sz="0" w:space="0" w:color="auto"/>
        <w:bottom w:val="none" w:sz="0" w:space="0" w:color="auto"/>
        <w:right w:val="none" w:sz="0" w:space="0" w:color="auto"/>
      </w:divBdr>
    </w:div>
    <w:div w:id="19484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9.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8.png"/><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5.xml.rels><?xml version="1.0" encoding="UTF-8" standalone="yes"?>
<Relationships xmlns="http://schemas.openxmlformats.org/package/2006/relationships"><Relationship Id="rId1" Type="http://schemas.openxmlformats.org/officeDocument/2006/relationships/image" Target="media/image17.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8" Type="http://schemas.openxmlformats.org/officeDocument/2006/relationships/image" Target="media/image8.wmf"/><Relationship Id="rId13" Type="http://schemas.openxmlformats.org/officeDocument/2006/relationships/image" Target="media/image13.wmf"/><Relationship Id="rId3" Type="http://schemas.openxmlformats.org/officeDocument/2006/relationships/image" Target="media/image3.png"/><Relationship Id="rId7" Type="http://schemas.openxmlformats.org/officeDocument/2006/relationships/image" Target="media/image7.wmf"/><Relationship Id="rId12" Type="http://schemas.openxmlformats.org/officeDocument/2006/relationships/image" Target="media/image12.wmf"/><Relationship Id="rId2" Type="http://schemas.openxmlformats.org/officeDocument/2006/relationships/image" Target="media/image2.png"/><Relationship Id="rId16" Type="http://schemas.openxmlformats.org/officeDocument/2006/relationships/image" Target="media/image16.wmf"/><Relationship Id="rId1" Type="http://schemas.openxmlformats.org/officeDocument/2006/relationships/image" Target="media/image1.png"/><Relationship Id="rId6" Type="http://schemas.openxmlformats.org/officeDocument/2006/relationships/image" Target="media/image6.wmf"/><Relationship Id="rId11" Type="http://schemas.openxmlformats.org/officeDocument/2006/relationships/image" Target="media/image11.wmf"/><Relationship Id="rId5" Type="http://schemas.openxmlformats.org/officeDocument/2006/relationships/image" Target="media/image5.wmf"/><Relationship Id="rId15" Type="http://schemas.openxmlformats.org/officeDocument/2006/relationships/image" Target="media/image15.wmf"/><Relationship Id="rId10" Type="http://schemas.openxmlformats.org/officeDocument/2006/relationships/image" Target="media/image10.wmf"/><Relationship Id="rId4" Type="http://schemas.openxmlformats.org/officeDocument/2006/relationships/image" Target="media/image4.wmf"/><Relationship Id="rId9" Type="http://schemas.openxmlformats.org/officeDocument/2006/relationships/image" Target="media/image9.wmf"/><Relationship Id="rId14" Type="http://schemas.openxmlformats.org/officeDocument/2006/relationships/image" Target="media/image1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02555\AppData\Roaming\Microsoft\Templates\&#20135;&#21697;&#24425;&#39029;&#26679;&#24335;&#27169;&#26495;(V3.0)-&#20013;&#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61F54-EB6A-4A7E-9562-1D81313E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产品彩页样式模板(V3.0)-中文</Template>
  <TotalTime>498</TotalTime>
  <Pages>2</Pages>
  <Words>203</Words>
  <Characters>1159</Characters>
  <Application>Microsoft Office Word</Application>
  <DocSecurity>0</DocSecurity>
  <Lines>9</Lines>
  <Paragraphs>2</Paragraphs>
  <ScaleCrop>false</ScaleCrop>
  <Company>h3c</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丁军</dc:creator>
  <cp:lastModifiedBy>xiangliqian</cp:lastModifiedBy>
  <cp:revision>359</cp:revision>
  <cp:lastPrinted>2017-07-18T05:50:00Z</cp:lastPrinted>
  <dcterms:created xsi:type="dcterms:W3CDTF">2018-07-13T07:14:00Z</dcterms:created>
  <dcterms:modified xsi:type="dcterms:W3CDTF">2019-12-19T06:12:00Z</dcterms:modified>
</cp:coreProperties>
</file>